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3F0" w:rsidRDefault="00365D1D" w:rsidP="00646A21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</w:t>
      </w:r>
      <w:r w:rsidR="00646A21">
        <w:rPr>
          <w:b/>
          <w:sz w:val="72"/>
          <w:szCs w:val="72"/>
        </w:rPr>
        <w:t>Y</w:t>
      </w:r>
      <w:r>
        <w:rPr>
          <w:b/>
          <w:sz w:val="72"/>
          <w:szCs w:val="72"/>
        </w:rPr>
        <w:t>SHNAVI</w:t>
      </w:r>
      <w:r w:rsidR="0046478C">
        <w:rPr>
          <w:b/>
          <w:sz w:val="72"/>
          <w:szCs w:val="72"/>
        </w:rPr>
        <w:t xml:space="preserve">    </w:t>
      </w:r>
      <w:r w:rsidR="00646A21">
        <w:rPr>
          <w:b/>
          <w:sz w:val="72"/>
          <w:szCs w:val="72"/>
        </w:rPr>
        <w:t>ASSOCIATES</w:t>
      </w:r>
    </w:p>
    <w:p w:rsidR="00646A21" w:rsidRDefault="00646A21" w:rsidP="00646A21">
      <w:pPr>
        <w:spacing w:after="0" w:line="240" w:lineRule="auto"/>
        <w:jc w:val="center"/>
        <w:rPr>
          <w:b/>
          <w:sz w:val="36"/>
          <w:szCs w:val="36"/>
        </w:rPr>
      </w:pPr>
      <w:r w:rsidRPr="00646A21">
        <w:rPr>
          <w:b/>
          <w:sz w:val="36"/>
          <w:szCs w:val="36"/>
        </w:rPr>
        <w:t>(Engineers &amp; Architect)</w:t>
      </w:r>
    </w:p>
    <w:p w:rsidR="00646A21" w:rsidRPr="00646A21" w:rsidRDefault="00646A21" w:rsidP="00646A21">
      <w:pPr>
        <w:spacing w:after="0" w:line="240" w:lineRule="auto"/>
        <w:jc w:val="center"/>
        <w:rPr>
          <w:b/>
          <w:sz w:val="36"/>
          <w:szCs w:val="36"/>
        </w:rPr>
      </w:pPr>
    </w:p>
    <w:p w:rsidR="00146154" w:rsidRDefault="0047046F">
      <w:r>
        <w:rPr>
          <w:noProof/>
        </w:rPr>
        <w:pict>
          <v:rect id="Rectangle 4" o:spid="_x0000_s1026" style="position:absolute;margin-left:222.5pt;margin-top:1.85pt;width:102pt;height:37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87383D" w:rsidRDefault="009C2728" w:rsidP="0087383D">
                  <w:r>
                    <w:t xml:space="preserve">CLIENT </w:t>
                  </w:r>
                  <w:r w:rsidR="0087383D">
                    <w:t>REGISTRAION</w:t>
                  </w:r>
                </w:p>
              </w:txbxContent>
            </v:textbox>
          </v:rect>
        </w:pict>
      </w:r>
      <w:r w:rsidRPr="0047046F">
        <w:rPr>
          <w:b/>
          <w:noProof/>
          <w:sz w:val="28"/>
          <w:szCs w:val="24"/>
        </w:rPr>
        <w:pict>
          <v:rect id="Rectangle 26" o:spid="_x0000_s1027" style="position:absolute;margin-left:462pt;margin-top:7.5pt;width:101.95pt;height:27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7B47CD" w:rsidRPr="00CE26C4" w:rsidRDefault="00CE26C4" w:rsidP="00CE26C4">
                  <w:r>
                    <w:t>ASSISTANT LOGIN</w:t>
                  </w:r>
                </w:p>
              </w:txbxContent>
            </v:textbox>
          </v:rect>
        </w:pict>
      </w:r>
      <w:r>
        <w:rPr>
          <w:noProof/>
        </w:rPr>
        <w:pict>
          <v:rect id="Rectangle 6" o:spid="_x0000_s1028" style="position:absolute;margin-left:575.2pt;margin-top:7.5pt;width:100.5pt;height:27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87383D" w:rsidRDefault="0087383D" w:rsidP="0087383D">
                  <w:r>
                    <w:t>ADMIN LOGIN</w:t>
                  </w:r>
                </w:p>
              </w:txbxContent>
            </v:textbox>
          </v:rect>
        </w:pict>
      </w:r>
      <w:r>
        <w:rPr>
          <w:noProof/>
        </w:rPr>
        <w:pict>
          <v:rect id="Rectangle 5" o:spid="_x0000_s1029" style="position:absolute;margin-left:348pt;margin-top:7.5pt;width:100.5pt;height:2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87383D" w:rsidRDefault="00CE26C4" w:rsidP="0087383D">
                  <w:r>
                    <w:t>EMPLOYE LOGIN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" o:spid="_x0000_s1030" style="position:absolute;margin-left:1in;margin-top:7.5pt;width:44.25pt;height:2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87383D" w:rsidRDefault="0087383D">
                  <w:r>
                    <w:t>HOME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31" style="position:absolute;margin-left:130.5pt;margin-top:7.5pt;width:60.75pt;height:2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87383D" w:rsidRDefault="0087383D" w:rsidP="0087383D">
                  <w:r>
                    <w:t xml:space="preserve">ABOUT </w:t>
                  </w:r>
                </w:p>
              </w:txbxContent>
            </v:textbox>
          </v:rect>
        </w:pict>
      </w:r>
    </w:p>
    <w:p w:rsidR="00146154" w:rsidRDefault="0047046F" w:rsidP="00146154">
      <w:r w:rsidRPr="0047046F">
        <w:rPr>
          <w:b/>
          <w:noProof/>
          <w:sz w:val="28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3" o:spid="_x0000_s1118" type="#_x0000_t32" style="position:absolute;margin-left:642.75pt;margin-top:10.35pt;width:0;height:14.4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">
            <v:stroke endarrow="block"/>
          </v:shape>
        </w:pict>
      </w:r>
      <w:r w:rsidRPr="0047046F">
        <w:rPr>
          <w:b/>
          <w:noProof/>
          <w:sz w:val="28"/>
          <w:szCs w:val="24"/>
        </w:rPr>
        <w:pict>
          <v:shape id="AutoShape 51" o:spid="_x0000_s1117" type="#_x0000_t32" style="position:absolute;margin-left:517.5pt;margin-top:13.55pt;width:0;height:83.4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">
            <v:stroke endarrow="block"/>
          </v:shape>
        </w:pict>
      </w:r>
      <w:r>
        <w:rPr>
          <w:noProof/>
        </w:rPr>
        <w:pict>
          <v:shape id="AutoShape 21" o:spid="_x0000_s1116" type="#_x0000_t32" style="position:absolute;margin-left:394.5pt;margin-top:13.55pt;width:0;height:14.4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">
            <v:stroke endarrow="block"/>
          </v:shape>
        </w:pict>
      </w:r>
    </w:p>
    <w:p w:rsidR="0079150F" w:rsidRDefault="0047046F" w:rsidP="00146154">
      <w:pPr>
        <w:tabs>
          <w:tab w:val="left" w:pos="7830"/>
        </w:tabs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pict>
          <v:rect id="Rectangle 23" o:spid="_x0000_s1032" style="position:absolute;margin-left:589.45pt;margin-top:2.6pt;width:86.25pt;height:42.3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146154" w:rsidRDefault="00146154" w:rsidP="00146154">
                  <w:pPr>
                    <w:jc w:val="center"/>
                  </w:pPr>
                  <w:r>
                    <w:t>Civil engineer login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4"/>
        </w:rPr>
        <w:pict>
          <v:rect id="Rectangle 22" o:spid="_x0000_s1033" style="position:absolute;margin-left:324.5pt;margin-top:3.35pt;width:137.5pt;height:35.6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146154" w:rsidRDefault="00FE667A" w:rsidP="00FE667A">
                  <w:pPr>
                    <w:spacing w:after="0" w:line="240" w:lineRule="auto"/>
                  </w:pPr>
                  <w:r>
                    <w:t>ID  ………………….</w:t>
                  </w:r>
                </w:p>
                <w:p w:rsidR="00FE667A" w:rsidRDefault="00FE667A" w:rsidP="00FE667A">
                  <w:pPr>
                    <w:spacing w:after="0" w:line="240" w:lineRule="auto"/>
                  </w:pPr>
                  <w:r>
                    <w:t>PASSWORD. …………</w:t>
                  </w:r>
                  <w:r w:rsidR="00CE26C4">
                    <w:t>……….</w:t>
                  </w:r>
                </w:p>
              </w:txbxContent>
            </v:textbox>
          </v:rect>
        </w:pict>
      </w:r>
    </w:p>
    <w:p w:rsidR="0079150F" w:rsidRDefault="0079150F" w:rsidP="00146154">
      <w:pPr>
        <w:tabs>
          <w:tab w:val="left" w:pos="7830"/>
        </w:tabs>
        <w:rPr>
          <w:b/>
          <w:sz w:val="28"/>
          <w:szCs w:val="24"/>
        </w:rPr>
      </w:pPr>
    </w:p>
    <w:p w:rsidR="0079150F" w:rsidRDefault="0047046F" w:rsidP="00146154">
      <w:pPr>
        <w:tabs>
          <w:tab w:val="left" w:pos="7830"/>
        </w:tabs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pict>
          <v:rect id="Rectangle 52" o:spid="_x0000_s1034" style="position:absolute;margin-left:444.5pt;margin-top:12.25pt;width:137.5pt;height:35.6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CE26C4" w:rsidRDefault="00CE26C4" w:rsidP="00CE26C4">
                  <w:pPr>
                    <w:spacing w:after="0" w:line="240" w:lineRule="auto"/>
                  </w:pPr>
                  <w:r>
                    <w:t>ID                      ………………….</w:t>
                  </w:r>
                </w:p>
                <w:p w:rsidR="00CE26C4" w:rsidRDefault="00CE26C4" w:rsidP="00CE26C4">
                  <w:pPr>
                    <w:spacing w:after="0" w:line="240" w:lineRule="auto"/>
                  </w:pPr>
                  <w:r>
                    <w:t>PASSWORD.    ………………….</w:t>
                  </w:r>
                </w:p>
              </w:txbxContent>
            </v:textbox>
          </v:rect>
        </w:pict>
      </w:r>
    </w:p>
    <w:p w:rsidR="0079150F" w:rsidRDefault="0079150F" w:rsidP="00146154">
      <w:pPr>
        <w:tabs>
          <w:tab w:val="left" w:pos="7830"/>
        </w:tabs>
        <w:rPr>
          <w:b/>
          <w:sz w:val="28"/>
          <w:szCs w:val="24"/>
        </w:rPr>
      </w:pPr>
    </w:p>
    <w:p w:rsidR="0079150F" w:rsidRDefault="0079150F" w:rsidP="00146154">
      <w:pPr>
        <w:tabs>
          <w:tab w:val="left" w:pos="7830"/>
        </w:tabs>
        <w:rPr>
          <w:b/>
          <w:sz w:val="28"/>
          <w:szCs w:val="24"/>
        </w:rPr>
      </w:pPr>
    </w:p>
    <w:p w:rsidR="0079150F" w:rsidRDefault="00E10DF3" w:rsidP="00146154">
      <w:pPr>
        <w:tabs>
          <w:tab w:val="left" w:pos="7830"/>
        </w:tabs>
        <w:rPr>
          <w:sz w:val="28"/>
          <w:szCs w:val="24"/>
        </w:rPr>
      </w:pPr>
      <w:r>
        <w:rPr>
          <w:b/>
          <w:sz w:val="28"/>
          <w:szCs w:val="24"/>
        </w:rPr>
        <w:t xml:space="preserve">Client </w:t>
      </w:r>
      <w:r w:rsidR="009C2728" w:rsidRPr="008D5D44">
        <w:rPr>
          <w:b/>
          <w:sz w:val="28"/>
          <w:szCs w:val="24"/>
        </w:rPr>
        <w:t>Registration Form</w:t>
      </w:r>
      <w:r w:rsidRPr="008D5D44">
        <w:rPr>
          <w:b/>
          <w:sz w:val="28"/>
          <w:szCs w:val="24"/>
        </w:rPr>
        <w:t>:</w:t>
      </w:r>
      <w:r w:rsidR="009C2728">
        <w:rPr>
          <w:b/>
          <w:sz w:val="28"/>
          <w:szCs w:val="24"/>
        </w:rPr>
        <w:t xml:space="preserve"> </w:t>
      </w:r>
      <w:r w:rsidR="0079150F" w:rsidRPr="0079150F">
        <w:rPr>
          <w:sz w:val="28"/>
          <w:szCs w:val="24"/>
        </w:rPr>
        <w:t xml:space="preserve">Client registration form is </w:t>
      </w:r>
      <w:r w:rsidR="00922B28" w:rsidRPr="0079150F">
        <w:rPr>
          <w:sz w:val="28"/>
          <w:szCs w:val="24"/>
        </w:rPr>
        <w:t>the first</w:t>
      </w:r>
      <w:r w:rsidR="0079150F" w:rsidRPr="0079150F">
        <w:rPr>
          <w:sz w:val="28"/>
          <w:szCs w:val="24"/>
        </w:rPr>
        <w:t xml:space="preserve"> mandatory of client basic information </w:t>
      </w:r>
      <w:r w:rsidR="0079150F">
        <w:rPr>
          <w:sz w:val="28"/>
          <w:szCs w:val="24"/>
        </w:rPr>
        <w:t xml:space="preserve">this </w:t>
      </w:r>
    </w:p>
    <w:p w:rsidR="0079150F" w:rsidRPr="0079150F" w:rsidRDefault="0079150F" w:rsidP="00146154">
      <w:pPr>
        <w:tabs>
          <w:tab w:val="left" w:pos="7830"/>
        </w:tabs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Form filing only office assistant</w:t>
      </w:r>
      <w:r w:rsidR="00E10DF3">
        <w:rPr>
          <w:sz w:val="28"/>
          <w:szCs w:val="24"/>
        </w:rPr>
        <w:t>.</w:t>
      </w:r>
    </w:p>
    <w:p w:rsidR="007B47CD" w:rsidRDefault="0079150F" w:rsidP="00146154">
      <w:pPr>
        <w:tabs>
          <w:tab w:val="left" w:pos="7830"/>
        </w:tabs>
        <w:rPr>
          <w:b/>
          <w:sz w:val="24"/>
          <w:szCs w:val="24"/>
        </w:rPr>
      </w:pPr>
      <w:r>
        <w:rPr>
          <w:b/>
          <w:sz w:val="28"/>
          <w:szCs w:val="24"/>
        </w:rPr>
        <w:tab/>
      </w:r>
      <w:r w:rsidR="00146154" w:rsidRPr="008D5D44">
        <w:rPr>
          <w:b/>
          <w:sz w:val="24"/>
          <w:szCs w:val="24"/>
        </w:rPr>
        <w:tab/>
      </w:r>
    </w:p>
    <w:p w:rsidR="007B47CD" w:rsidRPr="007B47CD" w:rsidRDefault="007B47CD" w:rsidP="007B47CD">
      <w:pPr>
        <w:rPr>
          <w:sz w:val="24"/>
          <w:szCs w:val="24"/>
        </w:rPr>
      </w:pPr>
    </w:p>
    <w:p w:rsidR="007B47CD" w:rsidRPr="007B47CD" w:rsidRDefault="007B47CD" w:rsidP="007B47CD">
      <w:pPr>
        <w:rPr>
          <w:sz w:val="24"/>
          <w:szCs w:val="24"/>
        </w:rPr>
      </w:pPr>
    </w:p>
    <w:p w:rsidR="007B47CD" w:rsidRPr="007B47CD" w:rsidRDefault="007B47CD" w:rsidP="007B47CD">
      <w:pPr>
        <w:rPr>
          <w:sz w:val="24"/>
          <w:szCs w:val="24"/>
        </w:rPr>
      </w:pPr>
    </w:p>
    <w:p w:rsidR="007B47CD" w:rsidRPr="007B47CD" w:rsidRDefault="0047046F" w:rsidP="007B47CD">
      <w:pPr>
        <w:rPr>
          <w:sz w:val="24"/>
          <w:szCs w:val="24"/>
        </w:rPr>
      </w:pPr>
      <w:r w:rsidRPr="0047046F">
        <w:rPr>
          <w:b/>
          <w:noProof/>
          <w:sz w:val="28"/>
          <w:szCs w:val="24"/>
        </w:rPr>
        <w:lastRenderedPageBreak/>
        <w:pict>
          <v:rect id="Rectangle 8" o:spid="_x0000_s1035" style="position:absolute;margin-left:29.45pt;margin-top:-31.5pt;width:567.55pt;height:535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" fillcolor="white [3201]" strokecolor="black [3213]">
            <v:shadow color="#868686"/>
            <v:textbox>
              <w:txbxContent>
                <w:p w:rsidR="004124D4" w:rsidRDefault="004124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A968EE" w:rsidRPr="008D5D44" w:rsidRDefault="00A968EE" w:rsidP="00C56944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8D5D44">
                    <w:rPr>
                      <w:b/>
                      <w:sz w:val="24"/>
                      <w:szCs w:val="24"/>
                    </w:rPr>
                    <w:t>CUSTOMER</w:t>
                  </w:r>
                  <w:r w:rsidR="00646A21">
                    <w:rPr>
                      <w:b/>
                      <w:sz w:val="24"/>
                      <w:szCs w:val="24"/>
                    </w:rPr>
                    <w:t>’S</w:t>
                  </w:r>
                  <w:r w:rsidR="00CE26C4" w:rsidRPr="008D5D44">
                    <w:rPr>
                      <w:b/>
                      <w:sz w:val="24"/>
                      <w:szCs w:val="24"/>
                    </w:rPr>
                    <w:t>NAME</w:t>
                  </w:r>
                  <w:r w:rsidR="00477AED">
                    <w:rPr>
                      <w:b/>
                      <w:sz w:val="24"/>
                      <w:szCs w:val="24"/>
                    </w:rPr>
                    <w:tab/>
                  </w:r>
                  <w:r w:rsidR="00CE26C4" w:rsidRPr="008D5D44">
                    <w:rPr>
                      <w:b/>
                      <w:sz w:val="24"/>
                      <w:szCs w:val="24"/>
                    </w:rPr>
                    <w:t>:</w:t>
                  </w:r>
                  <w:r w:rsidRPr="008D5D44">
                    <w:rPr>
                      <w:b/>
                      <w:sz w:val="24"/>
                      <w:szCs w:val="24"/>
                    </w:rPr>
                    <w:t xml:space="preserve"> ………………………………………………….</w:t>
                  </w:r>
                </w:p>
                <w:p w:rsidR="00A968EE" w:rsidRPr="008D5D44" w:rsidRDefault="00CE26C4" w:rsidP="00C56944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8D5D44">
                    <w:rPr>
                      <w:b/>
                      <w:sz w:val="24"/>
                      <w:szCs w:val="24"/>
                    </w:rPr>
                    <w:t>ADDRESS</w:t>
                  </w:r>
                  <w:r w:rsidR="00477AED">
                    <w:rPr>
                      <w:b/>
                      <w:sz w:val="24"/>
                      <w:szCs w:val="24"/>
                    </w:rPr>
                    <w:tab/>
                  </w:r>
                  <w:r w:rsidR="00477AED">
                    <w:rPr>
                      <w:b/>
                      <w:sz w:val="24"/>
                      <w:szCs w:val="24"/>
                    </w:rPr>
                    <w:tab/>
                  </w:r>
                  <w:r w:rsidRPr="008D5D44">
                    <w:rPr>
                      <w:b/>
                      <w:sz w:val="24"/>
                      <w:szCs w:val="24"/>
                    </w:rPr>
                    <w:t>:</w:t>
                  </w:r>
                  <w:r w:rsidR="002650C2">
                    <w:rPr>
                      <w:b/>
                      <w:sz w:val="24"/>
                      <w:szCs w:val="24"/>
                    </w:rPr>
                    <w:t xml:space="preserve"> ……………………………………………………</w:t>
                  </w:r>
                </w:p>
                <w:p w:rsidR="00A968EE" w:rsidRDefault="00A968EE" w:rsidP="00C56944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8D5D44">
                    <w:rPr>
                      <w:b/>
                      <w:sz w:val="24"/>
                      <w:szCs w:val="24"/>
                    </w:rPr>
                    <w:t>CONTACT NO</w:t>
                  </w:r>
                  <w:r w:rsidR="00477AED">
                    <w:rPr>
                      <w:b/>
                      <w:sz w:val="24"/>
                      <w:szCs w:val="24"/>
                    </w:rPr>
                    <w:tab/>
                  </w:r>
                  <w:r w:rsidR="00477AED">
                    <w:rPr>
                      <w:b/>
                      <w:sz w:val="24"/>
                      <w:szCs w:val="24"/>
                    </w:rPr>
                    <w:tab/>
                  </w:r>
                  <w:r w:rsidRPr="008D5D44">
                    <w:rPr>
                      <w:b/>
                      <w:sz w:val="24"/>
                      <w:szCs w:val="24"/>
                    </w:rPr>
                    <w:t>: ………………………………………………….</w:t>
                  </w:r>
                </w:p>
                <w:p w:rsidR="002650C2" w:rsidRDefault="002650C2" w:rsidP="00C56944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REFERENCE</w:t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  <w:t>: …………………………………………………….</w:t>
                  </w:r>
                </w:p>
                <w:p w:rsidR="00CA3F59" w:rsidRDefault="00CA3F59" w:rsidP="00C56944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AASHAR NO</w:t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  <w:t>: ………………………………………………</w:t>
                  </w:r>
                </w:p>
                <w:p w:rsidR="00A968EE" w:rsidRPr="00C56944" w:rsidRDefault="00477AED" w:rsidP="00C56944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DATE: </w:t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 w:rsidR="00BC52D5">
                    <w:rPr>
                      <w:b/>
                      <w:sz w:val="24"/>
                      <w:szCs w:val="24"/>
                    </w:rPr>
                    <w:tab/>
                    <w:t>:</w:t>
                  </w:r>
                </w:p>
                <w:p w:rsidR="00C56944" w:rsidRDefault="00C56944" w:rsidP="00C56944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</w:p>
                <w:p w:rsidR="00C56944" w:rsidRDefault="00C56944" w:rsidP="00C56944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</w:p>
                <w:p w:rsidR="00A968EE" w:rsidRPr="00BA22E7" w:rsidRDefault="002650C2" w:rsidP="00C56944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Type of Project:</w:t>
                  </w:r>
                  <w:r w:rsidR="00A968EE" w:rsidRPr="00BA22E7">
                    <w:rPr>
                      <w:b/>
                      <w:sz w:val="28"/>
                      <w:szCs w:val="28"/>
                    </w:rPr>
                    <w:tab/>
                  </w:r>
                  <w:r w:rsidR="00A968EE" w:rsidRPr="00BA22E7">
                    <w:rPr>
                      <w:b/>
                      <w:sz w:val="28"/>
                      <w:szCs w:val="28"/>
                    </w:rPr>
                    <w:tab/>
                  </w:r>
                  <w:r>
                    <w:rPr>
                      <w:b/>
                      <w:sz w:val="28"/>
                      <w:szCs w:val="28"/>
                    </w:rPr>
                    <w:tab/>
                  </w:r>
                  <w:r>
                    <w:rPr>
                      <w:b/>
                      <w:sz w:val="28"/>
                      <w:szCs w:val="28"/>
                    </w:rPr>
                    <w:tab/>
                  </w:r>
                  <w:r>
                    <w:rPr>
                      <w:b/>
                      <w:sz w:val="28"/>
                      <w:szCs w:val="28"/>
                    </w:rPr>
                    <w:tab/>
                  </w:r>
                  <w:r>
                    <w:rPr>
                      <w:b/>
                      <w:sz w:val="28"/>
                      <w:szCs w:val="28"/>
                    </w:rPr>
                    <w:tab/>
                  </w:r>
                </w:p>
                <w:p w:rsidR="00C4325C" w:rsidRDefault="00C4325C" w:rsidP="00A968EE">
                  <w:pPr>
                    <w:spacing w:after="0" w:line="240" w:lineRule="auto"/>
                    <w:ind w:left="2880" w:firstLine="720"/>
                    <w:rPr>
                      <w:b/>
                      <w:sz w:val="24"/>
                      <w:szCs w:val="24"/>
                    </w:rPr>
                  </w:pPr>
                </w:p>
                <w:p w:rsidR="00CA3F59" w:rsidRDefault="0046478C" w:rsidP="00A968EE">
                  <w:pPr>
                    <w:spacing w:after="0" w:line="240" w:lineRule="auto"/>
                    <w:ind w:left="2880" w:firstLine="7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  <w:t xml:space="preserve">Dropdown </w:t>
                  </w:r>
                </w:p>
                <w:p w:rsidR="00CA3F59" w:rsidRDefault="00CA3F59" w:rsidP="00A968EE">
                  <w:pPr>
                    <w:spacing w:after="0" w:line="240" w:lineRule="auto"/>
                    <w:ind w:left="2880" w:firstLine="720"/>
                    <w:rPr>
                      <w:b/>
                      <w:sz w:val="24"/>
                      <w:szCs w:val="24"/>
                    </w:rPr>
                  </w:pPr>
                </w:p>
                <w:p w:rsidR="00CA3F59" w:rsidRDefault="00CA3F59" w:rsidP="00A968EE">
                  <w:pPr>
                    <w:spacing w:after="0" w:line="240" w:lineRule="auto"/>
                    <w:ind w:left="2880" w:firstLine="720"/>
                    <w:rPr>
                      <w:b/>
                      <w:sz w:val="24"/>
                      <w:szCs w:val="24"/>
                    </w:rPr>
                  </w:pPr>
                </w:p>
                <w:p w:rsidR="00CA3F59" w:rsidRDefault="00CA3F59" w:rsidP="00A968EE">
                  <w:pPr>
                    <w:spacing w:after="0" w:line="240" w:lineRule="auto"/>
                    <w:ind w:left="2880" w:firstLine="720"/>
                    <w:rPr>
                      <w:b/>
                      <w:sz w:val="24"/>
                      <w:szCs w:val="24"/>
                    </w:rPr>
                  </w:pPr>
                </w:p>
                <w:p w:rsidR="0046478C" w:rsidRPr="00100433" w:rsidRDefault="00B00F39" w:rsidP="008D7755">
                  <w:pPr>
                    <w:spacing w:after="0" w:line="240" w:lineRule="auto"/>
                    <w:rPr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 w:rsidR="00335D04">
                    <w:rPr>
                      <w:b/>
                      <w:sz w:val="24"/>
                      <w:szCs w:val="24"/>
                    </w:rPr>
                    <w:t>Municipality</w:t>
                  </w:r>
                  <w:r w:rsidR="008D7755">
                    <w:rPr>
                      <w:b/>
                      <w:sz w:val="24"/>
                      <w:szCs w:val="24"/>
                    </w:rPr>
                    <w:tab/>
                  </w:r>
                  <w:r w:rsidR="008D7755">
                    <w:rPr>
                      <w:b/>
                      <w:sz w:val="24"/>
                      <w:szCs w:val="24"/>
                    </w:rPr>
                    <w:tab/>
                  </w:r>
                  <w:r w:rsidR="00CE76ED">
                    <w:rPr>
                      <w:b/>
                      <w:sz w:val="24"/>
                      <w:szCs w:val="24"/>
                    </w:rPr>
                    <w:tab/>
                  </w:r>
                  <w:r w:rsidR="00CE76ED">
                    <w:rPr>
                      <w:b/>
                      <w:sz w:val="24"/>
                      <w:szCs w:val="24"/>
                    </w:rPr>
                    <w:tab/>
                  </w:r>
                  <w:r w:rsidR="002E3C3B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9C2728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2E3C3B">
                    <w:rPr>
                      <w:b/>
                      <w:sz w:val="24"/>
                      <w:szCs w:val="24"/>
                    </w:rPr>
                    <w:t>1.</w:t>
                  </w:r>
                  <w:r w:rsidR="0046478C" w:rsidRPr="00100433">
                    <w:rPr>
                      <w:b/>
                      <w:sz w:val="24"/>
                      <w:szCs w:val="24"/>
                    </w:rPr>
                    <w:t xml:space="preserve">Check list </w:t>
                  </w:r>
                  <w:r w:rsidR="00E7258D">
                    <w:rPr>
                      <w:b/>
                      <w:sz w:val="24"/>
                      <w:szCs w:val="24"/>
                    </w:rPr>
                    <w:t xml:space="preserve">of </w:t>
                  </w:r>
                  <w:r w:rsidR="0046478C" w:rsidRPr="00100433">
                    <w:rPr>
                      <w:b/>
                      <w:sz w:val="24"/>
                      <w:szCs w:val="24"/>
                      <w:lang w:val="en-IN"/>
                    </w:rPr>
                    <w:t xml:space="preserve">Apartment building </w:t>
                  </w:r>
                </w:p>
                <w:p w:rsidR="00C56944" w:rsidRPr="00100433" w:rsidRDefault="00C56944" w:rsidP="008D7755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100433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100433">
                    <w:rPr>
                      <w:b/>
                      <w:sz w:val="24"/>
                      <w:szCs w:val="24"/>
                    </w:rPr>
                    <w:tab/>
                  </w:r>
                  <w:r w:rsidRPr="00100433">
                    <w:rPr>
                      <w:b/>
                      <w:sz w:val="24"/>
                      <w:szCs w:val="24"/>
                    </w:rPr>
                    <w:tab/>
                  </w:r>
                  <w:r w:rsidR="00F41707" w:rsidRPr="00100433">
                    <w:rPr>
                      <w:b/>
                      <w:sz w:val="24"/>
                      <w:szCs w:val="24"/>
                    </w:rPr>
                    <w:t>Panchayat</w:t>
                  </w:r>
                  <w:r w:rsidR="00F41707" w:rsidRPr="00100433">
                    <w:rPr>
                      <w:b/>
                      <w:sz w:val="24"/>
                      <w:szCs w:val="24"/>
                    </w:rPr>
                    <w:tab/>
                  </w:r>
                  <w:r w:rsidR="00F41707" w:rsidRPr="00100433">
                    <w:rPr>
                      <w:b/>
                      <w:sz w:val="24"/>
                      <w:szCs w:val="24"/>
                    </w:rPr>
                    <w:tab/>
                  </w:r>
                  <w:r w:rsidR="0046478C" w:rsidRPr="00100433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9C2728" w:rsidRPr="00100433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CE76ED">
                    <w:rPr>
                      <w:b/>
                      <w:sz w:val="24"/>
                      <w:szCs w:val="24"/>
                    </w:rPr>
                    <w:tab/>
                  </w:r>
                  <w:r w:rsidR="00CE76ED">
                    <w:rPr>
                      <w:b/>
                      <w:sz w:val="24"/>
                      <w:szCs w:val="24"/>
                    </w:rPr>
                    <w:tab/>
                  </w:r>
                  <w:r w:rsidR="00EA27B8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CE76ED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9C2728" w:rsidRPr="00100433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46478C" w:rsidRPr="00100433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2E3C3B">
                    <w:rPr>
                      <w:b/>
                      <w:sz w:val="24"/>
                      <w:szCs w:val="24"/>
                    </w:rPr>
                    <w:t>3.</w:t>
                  </w:r>
                  <w:r w:rsidR="0046478C" w:rsidRPr="00100433">
                    <w:rPr>
                      <w:b/>
                      <w:sz w:val="24"/>
                      <w:szCs w:val="24"/>
                    </w:rPr>
                    <w:t xml:space="preserve">Check </w:t>
                  </w:r>
                  <w:r w:rsidR="00E7258D" w:rsidRPr="00100433">
                    <w:rPr>
                      <w:b/>
                      <w:sz w:val="24"/>
                      <w:szCs w:val="24"/>
                    </w:rPr>
                    <w:t xml:space="preserve">list </w:t>
                  </w:r>
                  <w:r w:rsidR="00E7258D">
                    <w:rPr>
                      <w:b/>
                      <w:sz w:val="24"/>
                      <w:szCs w:val="24"/>
                    </w:rPr>
                    <w:t xml:space="preserve">of </w:t>
                  </w:r>
                  <w:r w:rsidR="0046478C" w:rsidRPr="00100433">
                    <w:rPr>
                      <w:b/>
                      <w:sz w:val="24"/>
                      <w:szCs w:val="24"/>
                      <w:lang w:val="en-IN"/>
                    </w:rPr>
                    <w:t>Commercial building</w:t>
                  </w:r>
                </w:p>
                <w:p w:rsidR="00C56944" w:rsidRPr="00100433" w:rsidRDefault="00C56944" w:rsidP="00C56944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100433">
                    <w:rPr>
                      <w:b/>
                      <w:sz w:val="24"/>
                      <w:szCs w:val="24"/>
                    </w:rPr>
                    <w:tab/>
                  </w:r>
                  <w:r w:rsidRPr="00100433">
                    <w:rPr>
                      <w:b/>
                      <w:sz w:val="24"/>
                      <w:szCs w:val="24"/>
                    </w:rPr>
                    <w:tab/>
                  </w:r>
                  <w:r w:rsidR="00335D04" w:rsidRPr="00100433">
                    <w:rPr>
                      <w:b/>
                      <w:sz w:val="24"/>
                      <w:szCs w:val="24"/>
                    </w:rPr>
                    <w:tab/>
                  </w:r>
                  <w:r w:rsidRPr="00100433">
                    <w:rPr>
                      <w:b/>
                      <w:sz w:val="24"/>
                      <w:szCs w:val="24"/>
                    </w:rPr>
                    <w:tab/>
                  </w:r>
                  <w:r w:rsidRPr="00100433">
                    <w:rPr>
                      <w:b/>
                      <w:sz w:val="24"/>
                      <w:szCs w:val="24"/>
                    </w:rPr>
                    <w:tab/>
                    <w:t xml:space="preserve"> </w:t>
                  </w:r>
                  <w:r w:rsidR="0046478C" w:rsidRPr="00100433">
                    <w:rPr>
                      <w:b/>
                      <w:sz w:val="24"/>
                      <w:szCs w:val="24"/>
                    </w:rPr>
                    <w:tab/>
                    <w:t xml:space="preserve">   </w:t>
                  </w:r>
                  <w:r w:rsidR="00B00F39">
                    <w:rPr>
                      <w:b/>
                      <w:sz w:val="24"/>
                      <w:szCs w:val="24"/>
                    </w:rPr>
                    <w:tab/>
                  </w:r>
                  <w:r w:rsidR="00EA27B8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CE76ED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46478C" w:rsidRPr="00100433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2E3C3B">
                    <w:rPr>
                      <w:b/>
                      <w:sz w:val="24"/>
                      <w:szCs w:val="24"/>
                    </w:rPr>
                    <w:t>4.</w:t>
                  </w:r>
                  <w:r w:rsidR="0046478C" w:rsidRPr="00100433">
                    <w:rPr>
                      <w:b/>
                      <w:sz w:val="24"/>
                      <w:szCs w:val="24"/>
                    </w:rPr>
                    <w:t xml:space="preserve">Check </w:t>
                  </w:r>
                  <w:r w:rsidR="0019442B" w:rsidRPr="00100433">
                    <w:rPr>
                      <w:b/>
                      <w:sz w:val="24"/>
                      <w:szCs w:val="24"/>
                    </w:rPr>
                    <w:t>list of</w:t>
                  </w:r>
                  <w:r w:rsidR="0046478C" w:rsidRPr="00100433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46478C" w:rsidRPr="00100433">
                    <w:rPr>
                      <w:b/>
                      <w:sz w:val="24"/>
                      <w:szCs w:val="24"/>
                      <w:lang w:val="en-IN"/>
                    </w:rPr>
                    <w:t>Residential Building</w:t>
                  </w:r>
                </w:p>
                <w:p w:rsidR="00C56944" w:rsidRDefault="009B5394" w:rsidP="00A968EE">
                  <w:pPr>
                    <w:spacing w:after="0" w:line="360" w:lineRule="auto"/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color w:val="FF0000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FF0000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FF0000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FF0000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FF0000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FF0000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FF0000"/>
                      <w:sz w:val="28"/>
                      <w:szCs w:val="28"/>
                    </w:rPr>
                    <w:tab/>
                    <w:t xml:space="preserve">   (above 3 fields list anther file )</w:t>
                  </w:r>
                </w:p>
                <w:p w:rsidR="00445A46" w:rsidRDefault="00445A46" w:rsidP="005C4588">
                  <w:pPr>
                    <w:spacing w:after="0" w:line="240" w:lineRule="auto"/>
                    <w:rPr>
                      <w:b/>
                      <w:color w:val="FF0000"/>
                      <w:sz w:val="28"/>
                      <w:szCs w:val="28"/>
                    </w:rPr>
                  </w:pPr>
                </w:p>
                <w:p w:rsidR="00C56944" w:rsidRPr="006E4E35" w:rsidRDefault="004B4CF3" w:rsidP="00185D14">
                  <w:pPr>
                    <w:spacing w:after="0" w:line="240" w:lineRule="auto"/>
                    <w:ind w:left="4320" w:hanging="4320"/>
                    <w:rPr>
                      <w:b/>
                      <w:i/>
                      <w:color w:val="0070C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8"/>
                      <w:szCs w:val="28"/>
                    </w:rPr>
                    <w:t>4.</w:t>
                  </w:r>
                  <w:r w:rsidRPr="00C56944">
                    <w:rPr>
                      <w:b/>
                      <w:color w:val="FF0000"/>
                      <w:sz w:val="28"/>
                      <w:szCs w:val="28"/>
                    </w:rPr>
                    <w:t xml:space="preserve"> Conceptual</w:t>
                  </w:r>
                  <w:r w:rsidR="00CA3F59" w:rsidRPr="00C56944">
                    <w:rPr>
                      <w:b/>
                      <w:color w:val="FF0000"/>
                      <w:sz w:val="28"/>
                      <w:szCs w:val="28"/>
                    </w:rPr>
                    <w:t xml:space="preserve"> Plan</w:t>
                  </w:r>
                  <w:r w:rsidR="00185D14">
                    <w:rPr>
                      <w:b/>
                      <w:color w:val="FF0000"/>
                      <w:sz w:val="28"/>
                      <w:szCs w:val="28"/>
                    </w:rPr>
                    <w:t>/</w:t>
                  </w:r>
                  <w:r>
                    <w:rPr>
                      <w:b/>
                      <w:color w:val="FF0000"/>
                      <w:sz w:val="28"/>
                      <w:szCs w:val="28"/>
                    </w:rPr>
                    <w:t>Presentation</w:t>
                  </w:r>
                  <w:r w:rsidR="005C4588">
                    <w:rPr>
                      <w:b/>
                      <w:color w:val="FF0000"/>
                      <w:sz w:val="28"/>
                      <w:szCs w:val="28"/>
                    </w:rPr>
                    <w:tab/>
                  </w:r>
                  <w:r w:rsidR="00754E87">
                    <w:rPr>
                      <w:b/>
                      <w:color w:val="FF0000"/>
                      <w:sz w:val="28"/>
                      <w:szCs w:val="28"/>
                    </w:rPr>
                    <w:t xml:space="preserve">(Y/N) </w:t>
                  </w:r>
                  <w:r w:rsidR="006E4E35">
                    <w:rPr>
                      <w:b/>
                      <w:color w:val="FF0000"/>
                      <w:sz w:val="28"/>
                      <w:szCs w:val="28"/>
                    </w:rPr>
                    <w:t xml:space="preserve">   </w:t>
                  </w:r>
                  <w:r w:rsidR="00754E87" w:rsidRPr="006E4E35">
                    <w:rPr>
                      <w:b/>
                      <w:i/>
                      <w:color w:val="0070C0"/>
                      <w:sz w:val="24"/>
                      <w:szCs w:val="24"/>
                    </w:rPr>
                    <w:t xml:space="preserve">if yes (Y)can shows below options, otherwise N </w:t>
                  </w:r>
                  <w:r w:rsidR="000D1056" w:rsidRPr="006E4E35">
                    <w:rPr>
                      <w:b/>
                      <w:i/>
                      <w:color w:val="0070C0"/>
                      <w:sz w:val="24"/>
                      <w:szCs w:val="24"/>
                    </w:rPr>
                    <w:t>don’t</w:t>
                  </w:r>
                  <w:r w:rsidR="00754E87" w:rsidRPr="006E4E35">
                    <w:rPr>
                      <w:b/>
                      <w:i/>
                      <w:color w:val="0070C0"/>
                      <w:sz w:val="24"/>
                      <w:szCs w:val="24"/>
                    </w:rPr>
                    <w:t xml:space="preserve"> show below options</w:t>
                  </w:r>
                </w:p>
                <w:p w:rsidR="005C4588" w:rsidRPr="006E4E35" w:rsidRDefault="005C4588" w:rsidP="005C4588">
                  <w:pPr>
                    <w:spacing w:after="0" w:line="240" w:lineRule="auto"/>
                    <w:ind w:left="2880" w:hanging="2880"/>
                    <w:rPr>
                      <w:b/>
                      <w:i/>
                      <w:color w:val="0070C0"/>
                      <w:sz w:val="24"/>
                      <w:szCs w:val="24"/>
                    </w:rPr>
                  </w:pPr>
                </w:p>
                <w:p w:rsidR="0037488E" w:rsidRPr="0037488E" w:rsidRDefault="00206620" w:rsidP="0037488E">
                  <w:pPr>
                    <w:pStyle w:val="ListParagraph"/>
                    <w:spacing w:after="0" w:line="240" w:lineRule="auto"/>
                    <w:ind w:left="1490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(</w:t>
                  </w:r>
                  <w:r w:rsidR="0037488E">
                    <w:rPr>
                      <w:sz w:val="24"/>
                      <w:szCs w:val="24"/>
                      <w:lang w:val="en-IN"/>
                    </w:rPr>
                    <w:t xml:space="preserve">check boxes)         </w:t>
                  </w:r>
                  <w:r w:rsidR="00A44ADA" w:rsidRPr="0037488E">
                    <w:rPr>
                      <w:sz w:val="24"/>
                      <w:szCs w:val="24"/>
                      <w:lang w:val="en-IN"/>
                    </w:rPr>
                    <w:t>Site Measurements</w:t>
                  </w:r>
                  <w:r w:rsidR="0037488E" w:rsidRPr="0037488E">
                    <w:rPr>
                      <w:sz w:val="24"/>
                      <w:szCs w:val="24"/>
                      <w:lang w:val="en-IN"/>
                    </w:rPr>
                    <w:t xml:space="preserve">    </w:t>
                  </w:r>
                  <w:r w:rsidR="00BB269E" w:rsidRPr="00BB269E">
                    <w:rPr>
                      <w:b/>
                      <w:i/>
                      <w:color w:val="00B050"/>
                      <w:sz w:val="24"/>
                      <w:szCs w:val="24"/>
                      <w:lang w:val="en-IN"/>
                    </w:rPr>
                    <w:t>(if tick the check box can show the upload file link)</w:t>
                  </w:r>
                </w:p>
                <w:p w:rsidR="00A44ADA" w:rsidRDefault="00A44ADA" w:rsidP="00A44ADA">
                  <w:pPr>
                    <w:pStyle w:val="ListParagraph"/>
                    <w:spacing w:after="0" w:line="240" w:lineRule="auto"/>
                    <w:ind w:left="1490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 xml:space="preserve">     </w:t>
                  </w:r>
                  <w:r w:rsidR="0037488E">
                    <w:rPr>
                      <w:sz w:val="24"/>
                      <w:szCs w:val="24"/>
                      <w:lang w:val="en-IN"/>
                    </w:rPr>
                    <w:tab/>
                  </w:r>
                  <w:r w:rsidR="0037488E">
                    <w:rPr>
                      <w:sz w:val="24"/>
                      <w:szCs w:val="24"/>
                      <w:lang w:val="en-IN"/>
                    </w:rPr>
                    <w:tab/>
                    <w:t xml:space="preserve">       </w:t>
                  </w:r>
                  <w:r w:rsidR="00BB269E">
                    <w:rPr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IN"/>
                    </w:rPr>
                    <w:t>Document</w:t>
                  </w:r>
                </w:p>
                <w:p w:rsidR="00A968EE" w:rsidRPr="00A968EE" w:rsidRDefault="0037488E" w:rsidP="00A44ADA">
                  <w:pPr>
                    <w:pStyle w:val="ListParagraph"/>
                    <w:spacing w:after="0" w:line="240" w:lineRule="auto"/>
                    <w:ind w:left="1490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sz w:val="24"/>
                      <w:szCs w:val="24"/>
                    </w:rPr>
                    <w:tab/>
                    <w:t xml:space="preserve">       </w:t>
                  </w:r>
                  <w:r w:rsidR="00BB269E">
                    <w:rPr>
                      <w:noProof/>
                      <w:sz w:val="24"/>
                      <w:szCs w:val="24"/>
                    </w:rPr>
                    <w:t xml:space="preserve"> </w:t>
                  </w:r>
                  <w:r w:rsidR="00A44ADA">
                    <w:rPr>
                      <w:sz w:val="24"/>
                      <w:szCs w:val="24"/>
                      <w:lang w:val="en-IN"/>
                    </w:rPr>
                    <w:t xml:space="preserve">Other </w:t>
                  </w:r>
                </w:p>
                <w:p w:rsidR="00D42061" w:rsidRDefault="006D150D" w:rsidP="002F1EB3">
                  <w:pPr>
                    <w:spacing w:after="0" w:line="36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Note textfiled </w:t>
                  </w:r>
                  <w:r w:rsidR="001A024D">
                    <w:rPr>
                      <w:b/>
                      <w:sz w:val="28"/>
                      <w:szCs w:val="28"/>
                    </w:rPr>
                    <w:t>must be shows every Element</w:t>
                  </w:r>
                </w:p>
                <w:p w:rsidR="00E90EAE" w:rsidRDefault="00E90EAE" w:rsidP="002F1EB3">
                  <w:pPr>
                    <w:spacing w:after="0" w:line="360" w:lineRule="auto"/>
                    <w:rPr>
                      <w:b/>
                      <w:sz w:val="28"/>
                      <w:szCs w:val="28"/>
                    </w:rPr>
                  </w:pPr>
                </w:p>
                <w:p w:rsidR="00E90EAE" w:rsidRDefault="00E90EAE" w:rsidP="002F1EB3">
                  <w:pPr>
                    <w:spacing w:after="0" w:line="360" w:lineRule="auto"/>
                    <w:rPr>
                      <w:b/>
                      <w:sz w:val="28"/>
                      <w:szCs w:val="28"/>
                    </w:rPr>
                  </w:pPr>
                </w:p>
                <w:p w:rsidR="00E90EAE" w:rsidRDefault="00E90EAE" w:rsidP="002F1EB3">
                  <w:pPr>
                    <w:spacing w:after="0" w:line="360" w:lineRule="auto"/>
                    <w:rPr>
                      <w:b/>
                      <w:sz w:val="28"/>
                      <w:szCs w:val="28"/>
                    </w:rPr>
                  </w:pPr>
                </w:p>
                <w:p w:rsidR="00303DF9" w:rsidRPr="006B5B5C" w:rsidRDefault="00303DF9" w:rsidP="00303DF9">
                  <w:pPr>
                    <w:spacing w:after="0" w:line="360" w:lineRule="auto"/>
                    <w:rPr>
                      <w:color w:val="FF0000"/>
                      <w:sz w:val="28"/>
                      <w:szCs w:val="28"/>
                    </w:rPr>
                  </w:pPr>
                  <w:r w:rsidRPr="00A968EE">
                    <w:rPr>
                      <w:sz w:val="28"/>
                      <w:szCs w:val="28"/>
                    </w:rPr>
                    <w:t>Please select if Yes (</w:t>
                  </w:r>
                  <w:r w:rsidRPr="00A968EE">
                    <w:rPr>
                      <w:b/>
                      <w:sz w:val="28"/>
                      <w:szCs w:val="28"/>
                    </w:rPr>
                    <w:t>Y</w:t>
                  </w:r>
                  <w:r w:rsidRPr="00A968EE">
                    <w:rPr>
                      <w:sz w:val="28"/>
                      <w:szCs w:val="28"/>
                    </w:rPr>
                    <w:t>) or No (</w:t>
                  </w:r>
                  <w:r w:rsidRPr="00A968EE">
                    <w:rPr>
                      <w:b/>
                      <w:sz w:val="28"/>
                      <w:szCs w:val="28"/>
                    </w:rPr>
                    <w:t>N</w:t>
                  </w:r>
                  <w:r w:rsidRPr="00A968EE">
                    <w:rPr>
                      <w:sz w:val="28"/>
                      <w:szCs w:val="28"/>
                    </w:rPr>
                    <w:t>)</w:t>
                  </w:r>
                  <w:r w:rsidRPr="006B5B5C">
                    <w:rPr>
                      <w:i/>
                      <w:color w:val="FF0000"/>
                      <w:sz w:val="28"/>
                      <w:szCs w:val="28"/>
                    </w:rPr>
                    <w:t>(if yes,</w:t>
                  </w:r>
                  <w:r w:rsidR="000B79D4">
                    <w:rPr>
                      <w:i/>
                      <w:color w:val="FF0000"/>
                      <w:sz w:val="28"/>
                      <w:szCs w:val="28"/>
                    </w:rPr>
                    <w:t xml:space="preserve"> only </w:t>
                  </w:r>
                  <w:r w:rsidRPr="006B5B5C">
                    <w:rPr>
                      <w:i/>
                      <w:color w:val="FF0000"/>
                      <w:sz w:val="28"/>
                      <w:szCs w:val="28"/>
                    </w:rPr>
                    <w:t>employee upload the documents)</w:t>
                  </w:r>
                </w:p>
                <w:p w:rsidR="002F1EB3" w:rsidRDefault="002F1EB3" w:rsidP="00A968EE">
                  <w:pPr>
                    <w:spacing w:after="0" w:line="360" w:lineRule="auto"/>
                    <w:rPr>
                      <w:b/>
                      <w:sz w:val="28"/>
                      <w:szCs w:val="28"/>
                    </w:rPr>
                  </w:pPr>
                </w:p>
                <w:p w:rsidR="00303DF9" w:rsidRDefault="00303DF9" w:rsidP="00A968EE">
                  <w:pPr>
                    <w:spacing w:after="0" w:line="360" w:lineRule="auto"/>
                    <w:rPr>
                      <w:b/>
                      <w:sz w:val="28"/>
                      <w:szCs w:val="28"/>
                    </w:rPr>
                  </w:pPr>
                </w:p>
                <w:p w:rsidR="00D67BE5" w:rsidRDefault="00D67BE5" w:rsidP="00A968EE">
                  <w:pPr>
                    <w:spacing w:after="0" w:line="360" w:lineRule="auto"/>
                    <w:rPr>
                      <w:b/>
                      <w:sz w:val="28"/>
                      <w:szCs w:val="28"/>
                    </w:rPr>
                  </w:pPr>
                </w:p>
                <w:p w:rsidR="002F1EB3" w:rsidRDefault="00A968EE" w:rsidP="002F1EB3">
                  <w:pPr>
                    <w:spacing w:after="0" w:line="360" w:lineRule="auto"/>
                    <w:rPr>
                      <w:b/>
                      <w:sz w:val="28"/>
                      <w:szCs w:val="28"/>
                    </w:rPr>
                  </w:pPr>
                  <w:r w:rsidRPr="004124D4">
                    <w:rPr>
                      <w:b/>
                      <w:sz w:val="28"/>
                      <w:szCs w:val="28"/>
                    </w:rPr>
                    <w:t>Structural Design</w:t>
                  </w:r>
                  <w:r w:rsidR="002F1EB3">
                    <w:rPr>
                      <w:b/>
                      <w:sz w:val="28"/>
                      <w:szCs w:val="28"/>
                    </w:rPr>
                    <w:tab/>
                  </w:r>
                  <w:r w:rsidR="00CE73C0" w:rsidRPr="00CE73C0">
                    <w:rPr>
                      <w:sz w:val="24"/>
                      <w:szCs w:val="24"/>
                    </w:rPr>
                    <w:t xml:space="preserve">(employee </w:t>
                  </w:r>
                  <w:r w:rsidR="00D8599B" w:rsidRPr="00CE73C0">
                    <w:rPr>
                      <w:sz w:val="24"/>
                      <w:szCs w:val="24"/>
                    </w:rPr>
                    <w:t>authority)</w:t>
                  </w:r>
                  <w:r w:rsidR="002F1EB3">
                    <w:rPr>
                      <w:b/>
                      <w:sz w:val="28"/>
                      <w:szCs w:val="28"/>
                    </w:rPr>
                    <w:tab/>
                  </w:r>
                  <w:r w:rsidR="00CE73C0">
                    <w:rPr>
                      <w:b/>
                      <w:sz w:val="28"/>
                      <w:szCs w:val="28"/>
                    </w:rPr>
                    <w:tab/>
                  </w:r>
                  <w:r w:rsidR="00CE73C0">
                    <w:rPr>
                      <w:b/>
                      <w:sz w:val="28"/>
                      <w:szCs w:val="28"/>
                    </w:rPr>
                    <w:tab/>
                  </w:r>
                  <w:r w:rsidR="002F1EB3">
                    <w:rPr>
                      <w:b/>
                      <w:sz w:val="28"/>
                      <w:szCs w:val="28"/>
                    </w:rPr>
                    <w:t>Y/N</w:t>
                  </w:r>
                </w:p>
                <w:p w:rsidR="002F1EB3" w:rsidRPr="002F1EB3" w:rsidRDefault="002F1EB3" w:rsidP="002F1EB3">
                  <w:pPr>
                    <w:spacing w:after="0" w:line="360" w:lineRule="auto"/>
                    <w:rPr>
                      <w:sz w:val="28"/>
                      <w:szCs w:val="28"/>
                    </w:rPr>
                  </w:pPr>
                  <w:r w:rsidRPr="002F1EB3">
                    <w:rPr>
                      <w:sz w:val="28"/>
                      <w:szCs w:val="28"/>
                    </w:rPr>
                    <w:t xml:space="preserve">(If </w:t>
                  </w:r>
                  <w:r>
                    <w:rPr>
                      <w:sz w:val="28"/>
                      <w:szCs w:val="28"/>
                    </w:rPr>
                    <w:t xml:space="preserve">Structural </w:t>
                  </w:r>
                  <w:r w:rsidR="00653BF1">
                    <w:rPr>
                      <w:sz w:val="28"/>
                      <w:szCs w:val="28"/>
                    </w:rPr>
                    <w:t xml:space="preserve">Design </w:t>
                  </w:r>
                  <w:r w:rsidR="00653BF1" w:rsidRPr="002F1EB3">
                    <w:rPr>
                      <w:sz w:val="28"/>
                      <w:szCs w:val="28"/>
                    </w:rPr>
                    <w:t>available</w:t>
                  </w:r>
                  <w:r w:rsidRPr="002F1EB3">
                    <w:rPr>
                      <w:sz w:val="28"/>
                      <w:szCs w:val="28"/>
                    </w:rPr>
                    <w:t xml:space="preserve"> from employee select Y otherwise N) </w:t>
                  </w:r>
                </w:p>
                <w:p w:rsidR="004124D4" w:rsidRDefault="004124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7B47CD" w:rsidRPr="004124D4" w:rsidRDefault="007B47CD" w:rsidP="007B47CD">
                  <w:pPr>
                    <w:spacing w:after="0" w:line="360" w:lineRule="auto"/>
                    <w:rPr>
                      <w:b/>
                      <w:sz w:val="28"/>
                      <w:szCs w:val="28"/>
                    </w:rPr>
                  </w:pPr>
                </w:p>
                <w:p w:rsidR="007B47CD" w:rsidRPr="007B47CD" w:rsidRDefault="007B47CD" w:rsidP="005716F7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146154" w:rsidRPr="007B47CD" w:rsidRDefault="00146154" w:rsidP="005716F7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146154" w:rsidRPr="007B47CD" w:rsidRDefault="00146154" w:rsidP="005716F7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146154" w:rsidRPr="007B47CD" w:rsidRDefault="00146154" w:rsidP="005716F7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146154" w:rsidRPr="007B47CD" w:rsidRDefault="00146154" w:rsidP="005716F7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7B47CD" w:rsidRPr="007B47CD" w:rsidRDefault="00146154" w:rsidP="005716F7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7B47CD">
                    <w:rPr>
                      <w:b/>
                      <w:sz w:val="24"/>
                      <w:szCs w:val="24"/>
                    </w:rPr>
                    <w:t xml:space="preserve">Note:  After submitting create a customer ID </w:t>
                  </w:r>
                </w:p>
              </w:txbxContent>
            </v:textbox>
          </v:rect>
        </w:pict>
      </w:r>
    </w:p>
    <w:p w:rsidR="007B47CD" w:rsidRPr="007B47CD" w:rsidRDefault="007B47CD" w:rsidP="007B47CD">
      <w:pPr>
        <w:rPr>
          <w:sz w:val="24"/>
          <w:szCs w:val="24"/>
        </w:rPr>
      </w:pPr>
    </w:p>
    <w:p w:rsidR="007B47CD" w:rsidRDefault="007B47CD" w:rsidP="007B47CD">
      <w:pPr>
        <w:tabs>
          <w:tab w:val="left" w:pos="9145"/>
        </w:tabs>
        <w:rPr>
          <w:sz w:val="24"/>
          <w:szCs w:val="24"/>
        </w:rPr>
      </w:pPr>
    </w:p>
    <w:p w:rsidR="007B47CD" w:rsidRDefault="0047046F" w:rsidP="007B47CD">
      <w:pPr>
        <w:tabs>
          <w:tab w:val="left" w:pos="9145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89" o:spid="_x0000_s1036" style="position:absolute;margin-left:217.5pt;margin-top:4.2pt;width:42pt;height:25.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" fillcolor="white [3201]" strokecolor="#4f81bd [3204]" strokeweight="2.5pt">
            <v:shadow color="#868686"/>
            <v:textbox>
              <w:txbxContent>
                <w:p w:rsidR="001F2F8D" w:rsidRDefault="001F2F8D">
                  <w:r>
                    <w:t>Year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Rectangle 88" o:spid="_x0000_s1037" style="position:absolute;margin-left:177.75pt;margin-top:4.2pt;width:30pt;height:25.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" fillcolor="white [3201]" strokecolor="#4f81bd [3204]" strokeweight="2.5pt">
            <v:shadow color="#868686"/>
            <v:textbox>
              <w:txbxContent>
                <w:p w:rsidR="001F2F8D" w:rsidRDefault="001F2F8D">
                  <w:r>
                    <w:t>M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Rectangle 87" o:spid="_x0000_s1038" style="position:absolute;margin-left:154.5pt;margin-top:4.2pt;width:18.75pt;height:25.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" fillcolor="white [3201]" strokecolor="#4f81bd [3204]" strokeweight="2.5pt">
            <v:shadow color="#868686"/>
            <v:textbox>
              <w:txbxContent>
                <w:p w:rsidR="001F2F8D" w:rsidRPr="001F2F8D" w:rsidRDefault="001F2F8D">
                  <w:pPr>
                    <w:rPr>
                      <w:sz w:val="20"/>
                      <w:szCs w:val="20"/>
                    </w:rPr>
                  </w:pPr>
                  <w:r w:rsidRPr="001F2F8D">
                    <w:rPr>
                      <w:sz w:val="20"/>
                      <w:szCs w:val="20"/>
                    </w:rPr>
                    <w:t>D</w:t>
                  </w:r>
                </w:p>
              </w:txbxContent>
            </v:textbox>
          </v:rect>
        </w:pict>
      </w:r>
    </w:p>
    <w:p w:rsidR="007B47CD" w:rsidRDefault="007B47CD" w:rsidP="007B47CD">
      <w:pPr>
        <w:tabs>
          <w:tab w:val="left" w:pos="9145"/>
        </w:tabs>
        <w:rPr>
          <w:sz w:val="24"/>
          <w:szCs w:val="24"/>
        </w:rPr>
      </w:pPr>
    </w:p>
    <w:p w:rsidR="007B47CD" w:rsidRDefault="007B47CD" w:rsidP="007B47CD">
      <w:pPr>
        <w:tabs>
          <w:tab w:val="left" w:pos="9145"/>
        </w:tabs>
        <w:rPr>
          <w:sz w:val="24"/>
          <w:szCs w:val="24"/>
        </w:rPr>
      </w:pPr>
    </w:p>
    <w:p w:rsidR="00653BF1" w:rsidRDefault="0047046F" w:rsidP="007B47CD">
      <w:pPr>
        <w:tabs>
          <w:tab w:val="left" w:pos="9145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135" o:spid="_x0000_s1114" type="#_x0000_t32" style="position:absolute;margin-left:125.6pt;margin-top:43.35pt;width:39.75pt;height:0;rotation:90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" adj="-149162,-1,-149162">
            <v:stroke endarrow="block"/>
          </v:shape>
        </w:pict>
      </w:r>
      <w:r>
        <w:rPr>
          <w:noProof/>
          <w:sz w:val="24"/>
          <w:szCs w:val="24"/>
        </w:rPr>
        <w:pict>
          <v:rect id="Rectangle 127" o:spid="_x0000_s1040" style="position:absolute;margin-left:118.5pt;margin-top:.95pt;width:54.75pt;height:18pt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" fillcolor="white [3201]" strokecolor="#92cddc [1944]" strokeweight="1pt">
            <v:fill color2="#b6dde8 [1304]" focus="100%" type="gradient"/>
            <v:shadow on="t" color="#205867 [1608]" opacity=".5" offset="1pt"/>
            <v:textbox>
              <w:txbxContent>
                <w:p w:rsidR="002650C2" w:rsidRDefault="002650C2">
                  <w:r>
                    <w:t>Select</w:t>
                  </w:r>
                  <w:r w:rsidR="00196FA2">
                    <w:t xml:space="preserve"> 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AutoShape 134" o:spid="_x0000_s1115" type="#_x0000_t32" style="position:absolute;margin-left:340.85pt;margin-top:43.35pt;width:39.75pt;height:0;rotation:90;z-index:25176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" adj="-235155,-1,-235155">
            <v:stroke endarrow="block"/>
          </v:shape>
        </w:pict>
      </w:r>
      <w:r>
        <w:rPr>
          <w:noProof/>
          <w:sz w:val="24"/>
          <w:szCs w:val="24"/>
        </w:rPr>
        <w:pict>
          <v:shape id="_x0000_s1127" type="#_x0000_t32" style="position:absolute;margin-left:419.25pt;margin-top:13.7pt;width:9pt;height:0;z-index:25178624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Rectangle 128" o:spid="_x0000_s1039" style="position:absolute;margin-left:291.75pt;margin-top:.95pt;width:127.5pt;height:22.5pt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2650C2" w:rsidRDefault="002650C2">
                  <w:r>
                    <w:t>Submissions Check list</w:t>
                  </w:r>
                  <w:r w:rsidR="0046478C">
                    <w:t xml:space="preserve"> </w:t>
                  </w:r>
                </w:p>
              </w:txbxContent>
            </v:textbox>
          </v:rect>
        </w:pict>
      </w:r>
    </w:p>
    <w:p w:rsidR="00653BF1" w:rsidRPr="00653BF1" w:rsidRDefault="00653BF1" w:rsidP="00653BF1">
      <w:pPr>
        <w:rPr>
          <w:sz w:val="24"/>
          <w:szCs w:val="24"/>
        </w:rPr>
      </w:pPr>
    </w:p>
    <w:p w:rsidR="00653BF1" w:rsidRPr="00653BF1" w:rsidRDefault="00653BF1" w:rsidP="00653BF1">
      <w:pPr>
        <w:rPr>
          <w:sz w:val="24"/>
          <w:szCs w:val="24"/>
        </w:rPr>
      </w:pPr>
    </w:p>
    <w:p w:rsidR="00653BF1" w:rsidRPr="00653BF1" w:rsidRDefault="00E74F8A" w:rsidP="00653BF1">
      <w:pPr>
        <w:rPr>
          <w:sz w:val="24"/>
          <w:szCs w:val="24"/>
        </w:rPr>
      </w:pPr>
      <w:r w:rsidRPr="0047046F">
        <w:rPr>
          <w:noProof/>
          <w:color w:val="FF0000"/>
          <w:sz w:val="24"/>
          <w:szCs w:val="24"/>
        </w:rPr>
        <w:pict>
          <v:shape id="_x0000_s1128" type="#_x0000_t32" style="position:absolute;margin-left:479.95pt;margin-top:3.7pt;width:9.05pt;height:5.95pt;flip:y;z-index:251787264" o:connectortype="straight" strokecolor="#c00000">
            <v:stroke endarrow="block"/>
          </v:shape>
        </w:pict>
      </w:r>
    </w:p>
    <w:p w:rsidR="00653BF1" w:rsidRPr="00653BF1" w:rsidRDefault="00653BF1" w:rsidP="00653BF1">
      <w:pPr>
        <w:rPr>
          <w:sz w:val="24"/>
          <w:szCs w:val="24"/>
        </w:rPr>
      </w:pPr>
    </w:p>
    <w:p w:rsidR="00653BF1" w:rsidRPr="00653BF1" w:rsidRDefault="00653BF1" w:rsidP="00653BF1">
      <w:pPr>
        <w:rPr>
          <w:sz w:val="24"/>
          <w:szCs w:val="24"/>
        </w:rPr>
      </w:pPr>
    </w:p>
    <w:p w:rsidR="00653BF1" w:rsidRPr="00653BF1" w:rsidRDefault="00653BF1" w:rsidP="00653BF1">
      <w:pPr>
        <w:rPr>
          <w:sz w:val="24"/>
          <w:szCs w:val="24"/>
        </w:rPr>
      </w:pPr>
    </w:p>
    <w:p w:rsidR="00653BF1" w:rsidRPr="00653BF1" w:rsidRDefault="00754E87" w:rsidP="00653BF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135" style="position:absolute;margin-left:191.25pt;margin-top:15.5pt;width:9.75pt;height:9.75pt;z-index:251791360"/>
        </w:pict>
      </w:r>
    </w:p>
    <w:p w:rsidR="00653BF1" w:rsidRPr="00653BF1" w:rsidRDefault="005C4588" w:rsidP="00653BF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133" style="position:absolute;margin-left:191.25pt;margin-top:20.15pt;width:9.75pt;height:7.5pt;z-index:251789312"/>
        </w:pict>
      </w:r>
      <w:r w:rsidR="00754E87">
        <w:rPr>
          <w:noProof/>
          <w:sz w:val="24"/>
          <w:szCs w:val="24"/>
        </w:rPr>
        <w:pict>
          <v:rect id="_x0000_s1134" style="position:absolute;margin-left:191.25pt;margin-top:2.9pt;width:9.75pt;height:9pt;z-index:251790336"/>
        </w:pict>
      </w:r>
    </w:p>
    <w:p w:rsidR="00653BF1" w:rsidRPr="00653BF1" w:rsidRDefault="00653BF1" w:rsidP="00653BF1">
      <w:pPr>
        <w:rPr>
          <w:sz w:val="24"/>
          <w:szCs w:val="24"/>
        </w:rPr>
      </w:pPr>
    </w:p>
    <w:p w:rsidR="00653BF1" w:rsidRPr="00653BF1" w:rsidRDefault="0047046F" w:rsidP="00653BF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129" o:spid="_x0000_s1043" style="position:absolute;margin-left:38.75pt;margin-top:2.45pt;width:408.75pt;height:39.75pt;z-index:251763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">
            <v:textbox>
              <w:txbxContent>
                <w:p w:rsidR="00D42061" w:rsidRDefault="00FE5E19" w:rsidP="00D42061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Note box (max 1000 characters )</w:t>
                  </w:r>
                </w:p>
                <w:p w:rsidR="00D42061" w:rsidRDefault="00D42061" w:rsidP="00D42061">
                  <w:pPr>
                    <w:spacing w:line="240" w:lineRule="auto"/>
                  </w:pPr>
                </w:p>
              </w:txbxContent>
            </v:textbox>
          </v:rect>
        </w:pict>
      </w:r>
    </w:p>
    <w:p w:rsidR="00653BF1" w:rsidRPr="00653BF1" w:rsidRDefault="0047046F" w:rsidP="00653BF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rect id="Rectangle 47" o:spid="_x0000_s1042" style="position:absolute;margin-left:23.75pt;margin-top:.2pt;width:585.15pt;height:496.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" strokecolor="black [3213]">
            <v:textbox>
              <w:txbxContent>
                <w:p w:rsidR="00196FA2" w:rsidRDefault="00196FA2" w:rsidP="002F4B07">
                  <w:pPr>
                    <w:spacing w:after="0" w:line="360" w:lineRule="auto"/>
                    <w:ind w:left="-1080" w:firstLine="1080"/>
                    <w:rPr>
                      <w:b/>
                      <w:sz w:val="28"/>
                      <w:szCs w:val="28"/>
                    </w:rPr>
                  </w:pPr>
                </w:p>
                <w:p w:rsidR="008015BC" w:rsidRDefault="00660716" w:rsidP="001827C8">
                  <w:pPr>
                    <w:spacing w:after="0" w:line="360" w:lineRule="auto"/>
                    <w:ind w:left="-1080" w:firstLine="1080"/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color w:val="FF0000"/>
                      <w:sz w:val="28"/>
                      <w:szCs w:val="28"/>
                    </w:rPr>
                    <w:t xml:space="preserve">5. </w:t>
                  </w:r>
                  <w:r w:rsidR="001827C8">
                    <w:rPr>
                      <w:b/>
                      <w:color w:val="FF0000"/>
                      <w:sz w:val="28"/>
                      <w:szCs w:val="28"/>
                    </w:rPr>
                    <w:t>Layout</w:t>
                  </w:r>
                  <w:r w:rsidR="001827C8">
                    <w:rPr>
                      <w:b/>
                      <w:color w:val="FF0000"/>
                      <w:sz w:val="28"/>
                      <w:szCs w:val="28"/>
                    </w:rPr>
                    <w:tab/>
                  </w:r>
                  <w:r w:rsidR="00196FA2" w:rsidRPr="00C56944">
                    <w:rPr>
                      <w:b/>
                      <w:color w:val="FF0000"/>
                      <w:sz w:val="28"/>
                      <w:szCs w:val="28"/>
                    </w:rPr>
                    <w:tab/>
                    <w:t>Y/N</w:t>
                  </w:r>
                  <w:r w:rsidR="00196FA2" w:rsidRPr="00C56944">
                    <w:rPr>
                      <w:b/>
                      <w:color w:val="FF0000"/>
                      <w:sz w:val="28"/>
                      <w:szCs w:val="28"/>
                    </w:rPr>
                    <w:tab/>
                  </w:r>
                  <w:r w:rsidR="001827C8">
                    <w:rPr>
                      <w:b/>
                      <w:color w:val="FF0000"/>
                      <w:sz w:val="28"/>
                      <w:szCs w:val="28"/>
                    </w:rPr>
                    <w:t xml:space="preserve"> </w:t>
                  </w:r>
                  <w:r w:rsidR="008015BC" w:rsidRPr="001827C8">
                    <w:rPr>
                      <w:b/>
                      <w:i/>
                      <w:color w:val="0070C0"/>
                      <w:sz w:val="24"/>
                      <w:szCs w:val="24"/>
                    </w:rPr>
                    <w:t xml:space="preserve">(Y/N) if yes (Y)can shows below options, otherwise N </w:t>
                  </w:r>
                  <w:r w:rsidR="001827C8" w:rsidRPr="001827C8">
                    <w:rPr>
                      <w:b/>
                      <w:i/>
                      <w:color w:val="0070C0"/>
                      <w:sz w:val="24"/>
                      <w:szCs w:val="24"/>
                    </w:rPr>
                    <w:t>don’t</w:t>
                  </w:r>
                  <w:r w:rsidR="008015BC" w:rsidRPr="001827C8">
                    <w:rPr>
                      <w:b/>
                      <w:i/>
                      <w:color w:val="0070C0"/>
                      <w:sz w:val="24"/>
                      <w:szCs w:val="24"/>
                    </w:rPr>
                    <w:t xml:space="preserve"> show below options</w:t>
                  </w:r>
                </w:p>
                <w:p w:rsidR="008015BC" w:rsidRPr="00BB269E" w:rsidRDefault="008015BC" w:rsidP="008015BC">
                  <w:pPr>
                    <w:spacing w:after="0" w:line="240" w:lineRule="auto"/>
                    <w:ind w:left="2880" w:hanging="2880"/>
                    <w:rPr>
                      <w:b/>
                      <w:color w:val="FF0000"/>
                      <w:sz w:val="28"/>
                      <w:szCs w:val="28"/>
                    </w:rPr>
                  </w:pP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Documents</w:t>
                  </w:r>
                  <w:r w:rsidR="00E6444A">
                    <w:rPr>
                      <w:sz w:val="24"/>
                      <w:szCs w:val="24"/>
                      <w:lang w:val="en-IN"/>
                    </w:rPr>
                    <w:t xml:space="preserve">   </w:t>
                  </w:r>
                  <w:r w:rsidR="00C076E0" w:rsidRPr="0037488E">
                    <w:rPr>
                      <w:sz w:val="24"/>
                      <w:szCs w:val="24"/>
                      <w:lang w:val="en-IN"/>
                    </w:rPr>
                    <w:t xml:space="preserve"> </w:t>
                  </w:r>
                  <w:r w:rsidR="00C076E0">
                    <w:rPr>
                      <w:sz w:val="24"/>
                      <w:szCs w:val="24"/>
                      <w:lang w:val="en-IN"/>
                    </w:rPr>
                    <w:tab/>
                  </w:r>
                  <w:r w:rsidR="00C076E0" w:rsidRPr="00BB269E">
                    <w:rPr>
                      <w:b/>
                      <w:i/>
                      <w:color w:val="00B050"/>
                      <w:sz w:val="24"/>
                      <w:szCs w:val="24"/>
                      <w:lang w:val="en-IN"/>
                    </w:rPr>
                    <w:t>(if tick the check box can show the upload file link)</w:t>
                  </w: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Link Documents</w:t>
                  </w: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LCC</w:t>
                  </w: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Adangal</w:t>
                  </w: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1B</w:t>
                  </w: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Surveyor’s Sketch – FMB</w:t>
                  </w: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Combined Sketch</w:t>
                  </w: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Village Revenue Map</w:t>
                  </w: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Blue Prints</w:t>
                  </w: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EC</w:t>
                  </w: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Applicant letter</w:t>
                  </w: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Panchayat Resolution</w:t>
                  </w: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Panchayat Secretary’s letter address to DTCP</w:t>
                  </w: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Annexure</w:t>
                  </w: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Challans paid to panchayat</w:t>
                  </w: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 xml:space="preserve">Scrunity fee </w:t>
                  </w:r>
                </w:p>
                <w:p w:rsidR="001A024D" w:rsidRDefault="001A024D" w:rsidP="001A024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others</w:t>
                  </w:r>
                </w:p>
                <w:p w:rsidR="001A024D" w:rsidRPr="00C56944" w:rsidRDefault="00E6444A" w:rsidP="002F4B07">
                  <w:pPr>
                    <w:spacing w:after="0" w:line="360" w:lineRule="auto"/>
                    <w:ind w:left="-1080" w:firstLine="1080"/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200650" cy="514350"/>
                        <wp:effectExtent l="19050" t="0" r="0" b="0"/>
                        <wp:docPr id="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006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72679" w:rsidRDefault="00072679" w:rsidP="002F4B07">
                  <w:pPr>
                    <w:ind w:left="-1080" w:firstLine="1080"/>
                    <w:rPr>
                      <w:b/>
                      <w:sz w:val="24"/>
                      <w:szCs w:val="24"/>
                    </w:rPr>
                  </w:pPr>
                </w:p>
                <w:p w:rsidR="008015BC" w:rsidRDefault="008015BC" w:rsidP="002F4B07">
                  <w:pPr>
                    <w:ind w:left="-1080" w:firstLine="1080"/>
                    <w:rPr>
                      <w:b/>
                      <w:sz w:val="24"/>
                      <w:szCs w:val="24"/>
                    </w:rPr>
                  </w:pPr>
                </w:p>
                <w:p w:rsidR="008015BC" w:rsidRDefault="008015BC" w:rsidP="002F4B07">
                  <w:pPr>
                    <w:ind w:left="-1080" w:firstLine="1080"/>
                    <w:rPr>
                      <w:b/>
                      <w:sz w:val="24"/>
                      <w:szCs w:val="24"/>
                    </w:rPr>
                  </w:pPr>
                </w:p>
                <w:p w:rsidR="008015BC" w:rsidRDefault="008015BC" w:rsidP="002F4B07">
                  <w:pPr>
                    <w:ind w:left="-1080" w:firstLine="1080"/>
                    <w:rPr>
                      <w:b/>
                      <w:sz w:val="24"/>
                      <w:szCs w:val="24"/>
                    </w:rPr>
                  </w:pPr>
                </w:p>
                <w:p w:rsidR="00196FA2" w:rsidRPr="00C56944" w:rsidRDefault="00660716" w:rsidP="002F4B07">
                  <w:pPr>
                    <w:spacing w:after="0" w:line="360" w:lineRule="auto"/>
                    <w:ind w:left="-1080" w:firstLine="1080"/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color w:val="FF0000"/>
                      <w:sz w:val="28"/>
                      <w:szCs w:val="28"/>
                    </w:rPr>
                    <w:t xml:space="preserve">6. </w:t>
                  </w:r>
                  <w:r w:rsidR="00196FA2" w:rsidRPr="00C56944">
                    <w:rPr>
                      <w:b/>
                      <w:color w:val="FF0000"/>
                      <w:sz w:val="28"/>
                      <w:szCs w:val="28"/>
                    </w:rPr>
                    <w:t>Residential</w:t>
                  </w:r>
                  <w:r w:rsidR="00196FA2" w:rsidRPr="00C56944">
                    <w:rPr>
                      <w:b/>
                      <w:color w:val="FF0000"/>
                      <w:sz w:val="28"/>
                      <w:szCs w:val="28"/>
                    </w:rPr>
                    <w:tab/>
                  </w:r>
                  <w:r w:rsidR="00C56944">
                    <w:rPr>
                      <w:b/>
                      <w:color w:val="FF0000"/>
                      <w:sz w:val="28"/>
                      <w:szCs w:val="28"/>
                    </w:rPr>
                    <w:tab/>
                  </w:r>
                  <w:r w:rsidR="00C56944">
                    <w:rPr>
                      <w:b/>
                      <w:color w:val="FF0000"/>
                      <w:sz w:val="28"/>
                      <w:szCs w:val="28"/>
                    </w:rPr>
                    <w:tab/>
                    <w:t>Y</w:t>
                  </w:r>
                  <w:r w:rsidR="00196FA2" w:rsidRPr="00C56944">
                    <w:rPr>
                      <w:b/>
                      <w:color w:val="FF0000"/>
                      <w:sz w:val="28"/>
                      <w:szCs w:val="28"/>
                    </w:rPr>
                    <w:t>/N</w:t>
                  </w:r>
                  <w:r w:rsidR="00196FA2" w:rsidRPr="00C56944">
                    <w:rPr>
                      <w:b/>
                      <w:color w:val="FF0000"/>
                      <w:sz w:val="28"/>
                      <w:szCs w:val="28"/>
                    </w:rPr>
                    <w:tab/>
                  </w:r>
                </w:p>
                <w:p w:rsidR="00196FA2" w:rsidRDefault="00196FA2" w:rsidP="002F4B07">
                  <w:pPr>
                    <w:spacing w:after="0" w:line="240" w:lineRule="auto"/>
                    <w:ind w:left="-1080" w:firstLine="1080"/>
                    <w:rPr>
                      <w:b/>
                      <w:sz w:val="28"/>
                      <w:szCs w:val="28"/>
                    </w:rPr>
                  </w:pPr>
                </w:p>
                <w:p w:rsidR="00196FA2" w:rsidRDefault="00196FA2" w:rsidP="002F4B07">
                  <w:pPr>
                    <w:spacing w:after="0" w:line="240" w:lineRule="auto"/>
                    <w:ind w:left="-1080" w:firstLine="1080"/>
                    <w:rPr>
                      <w:b/>
                      <w:sz w:val="28"/>
                      <w:szCs w:val="28"/>
                    </w:rPr>
                  </w:pPr>
                </w:p>
                <w:p w:rsidR="00196FA2" w:rsidRDefault="00196FA2" w:rsidP="002F4B07">
                  <w:pPr>
                    <w:spacing w:after="0" w:line="240" w:lineRule="auto"/>
                    <w:ind w:left="-1080" w:firstLine="1080"/>
                    <w:rPr>
                      <w:b/>
                      <w:sz w:val="28"/>
                      <w:szCs w:val="28"/>
                    </w:rPr>
                  </w:pPr>
                </w:p>
                <w:p w:rsidR="00196FA2" w:rsidRDefault="00196FA2" w:rsidP="002F4B07">
                  <w:pPr>
                    <w:spacing w:after="0" w:line="240" w:lineRule="auto"/>
                    <w:ind w:left="-1080" w:firstLine="1080"/>
                    <w:rPr>
                      <w:b/>
                      <w:sz w:val="28"/>
                      <w:szCs w:val="28"/>
                    </w:rPr>
                  </w:pPr>
                </w:p>
                <w:p w:rsidR="00C56944" w:rsidRDefault="00C56944" w:rsidP="002F4B07">
                  <w:pPr>
                    <w:spacing w:after="0" w:line="240" w:lineRule="auto"/>
                    <w:ind w:left="-1080" w:firstLine="1080"/>
                    <w:rPr>
                      <w:b/>
                      <w:sz w:val="28"/>
                      <w:szCs w:val="28"/>
                    </w:rPr>
                  </w:pPr>
                </w:p>
                <w:p w:rsidR="00C56944" w:rsidRPr="00C56944" w:rsidRDefault="00660716" w:rsidP="002F4B07">
                  <w:pPr>
                    <w:spacing w:after="0" w:line="240" w:lineRule="auto"/>
                    <w:ind w:left="-1080" w:firstLine="108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color w:val="FF0000"/>
                      <w:sz w:val="28"/>
                      <w:szCs w:val="28"/>
                    </w:rPr>
                    <w:t xml:space="preserve">7. </w:t>
                  </w:r>
                  <w:r w:rsidR="00C56944" w:rsidRPr="00C56944">
                    <w:rPr>
                      <w:b/>
                      <w:color w:val="FF0000"/>
                      <w:sz w:val="28"/>
                      <w:szCs w:val="28"/>
                    </w:rPr>
                    <w:t>Apartments</w:t>
                  </w:r>
                  <w:r w:rsidR="00C56944" w:rsidRPr="00C56944">
                    <w:rPr>
                      <w:b/>
                      <w:color w:val="FF0000"/>
                      <w:sz w:val="28"/>
                      <w:szCs w:val="28"/>
                    </w:rPr>
                    <w:tab/>
                  </w:r>
                  <w:r w:rsidR="00C56944">
                    <w:rPr>
                      <w:b/>
                      <w:sz w:val="28"/>
                      <w:szCs w:val="28"/>
                    </w:rPr>
                    <w:tab/>
                  </w:r>
                  <w:r w:rsidR="00C56944">
                    <w:rPr>
                      <w:b/>
                      <w:color w:val="FF0000"/>
                      <w:sz w:val="28"/>
                      <w:szCs w:val="28"/>
                    </w:rPr>
                    <w:t>Y</w:t>
                  </w:r>
                  <w:r w:rsidR="00C56944" w:rsidRPr="00C56944">
                    <w:rPr>
                      <w:b/>
                      <w:color w:val="FF0000"/>
                      <w:sz w:val="28"/>
                      <w:szCs w:val="28"/>
                    </w:rPr>
                    <w:t>/N</w:t>
                  </w:r>
                  <w:r w:rsidR="00C56944" w:rsidRPr="00C56944">
                    <w:rPr>
                      <w:b/>
                      <w:color w:val="FF0000"/>
                      <w:sz w:val="28"/>
                      <w:szCs w:val="28"/>
                    </w:rPr>
                    <w:tab/>
                  </w:r>
                </w:p>
                <w:p w:rsidR="00CD16B8" w:rsidRDefault="00CD16B8" w:rsidP="002F4B07">
                  <w:pPr>
                    <w:spacing w:after="0" w:line="240" w:lineRule="auto"/>
                    <w:ind w:left="-1080" w:firstLine="1080"/>
                    <w:rPr>
                      <w:b/>
                      <w:sz w:val="24"/>
                      <w:szCs w:val="24"/>
                    </w:rPr>
                  </w:pPr>
                </w:p>
                <w:p w:rsidR="00C56944" w:rsidRDefault="00C56944" w:rsidP="002F4B07">
                  <w:pPr>
                    <w:spacing w:after="0" w:line="360" w:lineRule="auto"/>
                    <w:ind w:left="-1080" w:firstLine="1080"/>
                    <w:rPr>
                      <w:b/>
                      <w:sz w:val="28"/>
                      <w:szCs w:val="28"/>
                    </w:rPr>
                  </w:pPr>
                  <w:r w:rsidRPr="00A968EE">
                    <w:rPr>
                      <w:sz w:val="28"/>
                      <w:szCs w:val="28"/>
                    </w:rPr>
                    <w:t>Please select if Yes (</w:t>
                  </w:r>
                  <w:r w:rsidRPr="00A968EE">
                    <w:rPr>
                      <w:b/>
                      <w:sz w:val="28"/>
                      <w:szCs w:val="28"/>
                    </w:rPr>
                    <w:t>Y</w:t>
                  </w:r>
                  <w:r w:rsidRPr="00A968EE">
                    <w:rPr>
                      <w:sz w:val="28"/>
                      <w:szCs w:val="28"/>
                    </w:rPr>
                    <w:t>) or No (</w:t>
                  </w:r>
                  <w:r w:rsidRPr="00A968EE">
                    <w:rPr>
                      <w:b/>
                      <w:sz w:val="28"/>
                      <w:szCs w:val="28"/>
                    </w:rPr>
                    <w:t>N</w:t>
                  </w:r>
                  <w:r>
                    <w:rPr>
                      <w:b/>
                      <w:sz w:val="28"/>
                      <w:szCs w:val="28"/>
                    </w:rPr>
                    <w:t>)</w:t>
                  </w:r>
                </w:p>
                <w:p w:rsidR="00C56944" w:rsidRDefault="00C56944" w:rsidP="002F4B07">
                  <w:pPr>
                    <w:spacing w:after="0" w:line="240" w:lineRule="auto"/>
                    <w:ind w:left="-1080" w:firstLine="108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00B050"/>
                      <w:sz w:val="28"/>
                      <w:szCs w:val="28"/>
                    </w:rPr>
                    <w:t xml:space="preserve">If </w:t>
                  </w:r>
                  <w:r w:rsidRPr="00C56944">
                    <w:rPr>
                      <w:b/>
                      <w:i/>
                      <w:color w:val="984806" w:themeColor="accent6" w:themeShade="80"/>
                      <w:sz w:val="28"/>
                      <w:szCs w:val="28"/>
                    </w:rPr>
                    <w:t xml:space="preserve">Yes </w:t>
                  </w:r>
                  <w:r w:rsidRPr="00196FA2">
                    <w:rPr>
                      <w:b/>
                      <w:i/>
                      <w:color w:val="00B050"/>
                      <w:sz w:val="28"/>
                      <w:szCs w:val="28"/>
                    </w:rPr>
                    <w:t>select and submission check list tabs will open otherwise don’t show these element</w:t>
                  </w:r>
                </w:p>
                <w:p w:rsidR="00CD16B8" w:rsidRDefault="00CD16B8" w:rsidP="002F4B07">
                  <w:pPr>
                    <w:spacing w:after="0" w:line="240" w:lineRule="auto"/>
                    <w:ind w:left="-1080" w:firstLine="1080"/>
                    <w:rPr>
                      <w:b/>
                      <w:sz w:val="24"/>
                      <w:szCs w:val="24"/>
                    </w:rPr>
                  </w:pPr>
                </w:p>
                <w:p w:rsidR="00CD16B8" w:rsidRPr="007B47CD" w:rsidRDefault="00CD16B8" w:rsidP="002F4B07">
                  <w:pPr>
                    <w:spacing w:after="0" w:line="240" w:lineRule="auto"/>
                    <w:ind w:left="-1080" w:firstLine="1080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653BF1" w:rsidRPr="00653BF1" w:rsidRDefault="00653BF1" w:rsidP="00653BF1">
      <w:pPr>
        <w:rPr>
          <w:sz w:val="24"/>
          <w:szCs w:val="24"/>
        </w:rPr>
      </w:pPr>
    </w:p>
    <w:p w:rsidR="00653BF1" w:rsidRPr="00653BF1" w:rsidRDefault="00653BF1" w:rsidP="00653BF1">
      <w:pPr>
        <w:rPr>
          <w:sz w:val="24"/>
          <w:szCs w:val="24"/>
        </w:rPr>
      </w:pPr>
    </w:p>
    <w:p w:rsidR="007B47CD" w:rsidRDefault="007B47CD" w:rsidP="00653BF1">
      <w:pPr>
        <w:jc w:val="right"/>
        <w:rPr>
          <w:sz w:val="24"/>
          <w:szCs w:val="24"/>
        </w:rPr>
      </w:pPr>
    </w:p>
    <w:p w:rsidR="00653BF1" w:rsidRDefault="00653BF1" w:rsidP="00653BF1">
      <w:pPr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653BF1" w:rsidRDefault="00653BF1" w:rsidP="00653BF1">
      <w:pPr>
        <w:jc w:val="right"/>
        <w:rPr>
          <w:sz w:val="24"/>
          <w:szCs w:val="24"/>
        </w:rPr>
      </w:pPr>
    </w:p>
    <w:p w:rsidR="00653BF1" w:rsidRDefault="00653BF1" w:rsidP="00653BF1">
      <w:pPr>
        <w:jc w:val="right"/>
        <w:rPr>
          <w:sz w:val="24"/>
          <w:szCs w:val="24"/>
        </w:rPr>
      </w:pPr>
    </w:p>
    <w:p w:rsidR="00CD16B8" w:rsidRDefault="00CD16B8" w:rsidP="00653BF1">
      <w:pPr>
        <w:jc w:val="right"/>
        <w:rPr>
          <w:sz w:val="24"/>
          <w:szCs w:val="24"/>
        </w:rPr>
      </w:pPr>
    </w:p>
    <w:p w:rsidR="00CD16B8" w:rsidRPr="00CD16B8" w:rsidRDefault="00CD16B8" w:rsidP="00CD16B8">
      <w:pPr>
        <w:rPr>
          <w:sz w:val="24"/>
          <w:szCs w:val="24"/>
        </w:rPr>
      </w:pPr>
    </w:p>
    <w:p w:rsidR="00CD16B8" w:rsidRPr="00CD16B8" w:rsidRDefault="00CD16B8" w:rsidP="00CD16B8">
      <w:pPr>
        <w:rPr>
          <w:sz w:val="24"/>
          <w:szCs w:val="24"/>
        </w:rPr>
      </w:pPr>
    </w:p>
    <w:p w:rsidR="00CD16B8" w:rsidRPr="00CD16B8" w:rsidRDefault="00CD16B8" w:rsidP="00CD16B8">
      <w:pPr>
        <w:rPr>
          <w:sz w:val="24"/>
          <w:szCs w:val="24"/>
        </w:rPr>
      </w:pPr>
    </w:p>
    <w:p w:rsidR="00CD16B8" w:rsidRPr="00CD16B8" w:rsidRDefault="00CD16B8" w:rsidP="00CD16B8">
      <w:pPr>
        <w:rPr>
          <w:sz w:val="24"/>
          <w:szCs w:val="24"/>
        </w:rPr>
      </w:pPr>
    </w:p>
    <w:p w:rsidR="00CD16B8" w:rsidRPr="00CD16B8" w:rsidRDefault="00CD16B8" w:rsidP="00CD16B8">
      <w:pPr>
        <w:rPr>
          <w:sz w:val="24"/>
          <w:szCs w:val="24"/>
        </w:rPr>
      </w:pPr>
    </w:p>
    <w:p w:rsidR="00CD16B8" w:rsidRPr="00CD16B8" w:rsidRDefault="00CD16B8" w:rsidP="00CD16B8">
      <w:pPr>
        <w:rPr>
          <w:sz w:val="24"/>
          <w:szCs w:val="24"/>
        </w:rPr>
      </w:pPr>
    </w:p>
    <w:p w:rsidR="00CD16B8" w:rsidRPr="00CD16B8" w:rsidRDefault="00CD16B8" w:rsidP="00CD16B8">
      <w:pPr>
        <w:rPr>
          <w:sz w:val="24"/>
          <w:szCs w:val="24"/>
        </w:rPr>
      </w:pPr>
    </w:p>
    <w:p w:rsidR="00CD16B8" w:rsidRPr="00CD16B8" w:rsidRDefault="00CD16B8" w:rsidP="00CD16B8">
      <w:pPr>
        <w:rPr>
          <w:sz w:val="24"/>
          <w:szCs w:val="24"/>
        </w:rPr>
      </w:pPr>
    </w:p>
    <w:p w:rsidR="00CD16B8" w:rsidRDefault="00CD16B8" w:rsidP="008017FF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176"/>
      </w:tblGrid>
      <w:tr w:rsidR="008017FF" w:rsidTr="008017FF">
        <w:trPr>
          <w:trHeight w:val="9260"/>
        </w:trPr>
        <w:tc>
          <w:tcPr>
            <w:tcW w:w="13176" w:type="dxa"/>
          </w:tcPr>
          <w:p w:rsidR="008017FF" w:rsidRDefault="008017FF" w:rsidP="008017FF">
            <w:pPr>
              <w:rPr>
                <w:sz w:val="24"/>
                <w:szCs w:val="24"/>
              </w:rPr>
            </w:pPr>
          </w:p>
          <w:p w:rsidR="008017FF" w:rsidRDefault="008017FF" w:rsidP="008017FF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Pr="008017FF">
              <w:rPr>
                <w:b/>
                <w:color w:val="FF0000"/>
                <w:sz w:val="28"/>
                <w:szCs w:val="28"/>
              </w:rPr>
              <w:t xml:space="preserve">   </w:t>
            </w:r>
            <w:r w:rsidR="007B11C2">
              <w:rPr>
                <w:b/>
                <w:color w:val="FF0000"/>
                <w:sz w:val="28"/>
                <w:szCs w:val="28"/>
              </w:rPr>
              <w:t>6</w:t>
            </w:r>
            <w:r w:rsidR="00660716">
              <w:rPr>
                <w:b/>
                <w:color w:val="FF0000"/>
                <w:sz w:val="28"/>
                <w:szCs w:val="28"/>
              </w:rPr>
              <w:t xml:space="preserve">. </w:t>
            </w:r>
            <w:r w:rsidR="00D53AAD">
              <w:rPr>
                <w:b/>
                <w:color w:val="FF0000"/>
                <w:sz w:val="28"/>
                <w:szCs w:val="28"/>
              </w:rPr>
              <w:t>Estimation</w:t>
            </w:r>
            <w:r w:rsidRPr="008017FF">
              <w:rPr>
                <w:b/>
                <w:color w:val="FF0000"/>
                <w:sz w:val="28"/>
                <w:szCs w:val="28"/>
              </w:rPr>
              <w:t xml:space="preserve">     </w:t>
            </w:r>
            <w:r>
              <w:rPr>
                <w:b/>
                <w:color w:val="FF0000"/>
                <w:sz w:val="28"/>
                <w:szCs w:val="28"/>
              </w:rPr>
              <w:t>Y</w:t>
            </w:r>
            <w:r w:rsidRPr="00C56944">
              <w:rPr>
                <w:b/>
                <w:color w:val="FF0000"/>
                <w:sz w:val="28"/>
                <w:szCs w:val="28"/>
              </w:rPr>
              <w:t>/N</w:t>
            </w:r>
            <w:r w:rsidR="00EC60F7">
              <w:rPr>
                <w:b/>
                <w:color w:val="FF0000"/>
                <w:sz w:val="28"/>
                <w:szCs w:val="28"/>
              </w:rPr>
              <w:t xml:space="preserve">       </w:t>
            </w:r>
            <w:r w:rsidR="00EC60F7" w:rsidRPr="001827C8">
              <w:rPr>
                <w:b/>
                <w:i/>
                <w:color w:val="0070C0"/>
                <w:sz w:val="24"/>
                <w:szCs w:val="24"/>
              </w:rPr>
              <w:t>(Y/N) if yes (Y)can shows below options, otherwise N don’t show below options</w:t>
            </w:r>
          </w:p>
          <w:p w:rsidR="00D53AAD" w:rsidRDefault="00D53AAD" w:rsidP="00D53AAD">
            <w:pPr>
              <w:pStyle w:val="ListParagraph"/>
              <w:ind w:left="1440"/>
              <w:jc w:val="both"/>
              <w:rPr>
                <w:sz w:val="24"/>
                <w:szCs w:val="24"/>
                <w:lang w:val="en-IN"/>
              </w:rPr>
            </w:pPr>
          </w:p>
          <w:p w:rsidR="00D53AAD" w:rsidRDefault="00D53AAD" w:rsidP="00D53AAD">
            <w:pPr>
              <w:pStyle w:val="ListParagraph"/>
              <w:ind w:left="1440"/>
              <w:jc w:val="both"/>
              <w:rPr>
                <w:sz w:val="24"/>
                <w:szCs w:val="24"/>
                <w:lang w:val="en-IN"/>
              </w:rPr>
            </w:pPr>
          </w:p>
          <w:p w:rsidR="00D53AAD" w:rsidRDefault="00D53AAD" w:rsidP="00D53AAD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Approved building Plan</w:t>
            </w:r>
            <w:r w:rsidR="00EC60F7">
              <w:rPr>
                <w:sz w:val="24"/>
                <w:szCs w:val="24"/>
                <w:lang w:val="en-IN"/>
              </w:rPr>
              <w:t xml:space="preserve">       </w:t>
            </w:r>
            <w:r w:rsidR="00EC60F7" w:rsidRPr="00BB269E">
              <w:rPr>
                <w:b/>
                <w:i/>
                <w:color w:val="00B050"/>
                <w:sz w:val="24"/>
                <w:szCs w:val="24"/>
                <w:lang w:val="en-IN"/>
              </w:rPr>
              <w:t>(if tick the check box can show the upload file link)</w:t>
            </w:r>
          </w:p>
          <w:p w:rsidR="00D53AAD" w:rsidRDefault="00D53AAD" w:rsidP="00D53AAD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Documents (if Required)</w:t>
            </w:r>
          </w:p>
          <w:p w:rsidR="008017FF" w:rsidRPr="001005F5" w:rsidRDefault="00D53AAD" w:rsidP="001005F5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Others</w:t>
            </w:r>
          </w:p>
          <w:p w:rsidR="00463AE8" w:rsidRDefault="00463AE8" w:rsidP="008017FF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463AE8" w:rsidRDefault="0047046F" w:rsidP="008017FF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121" style="position:absolute;margin-left:33pt;margin-top:7.15pt;width:410.25pt;height:48pt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">
                  <v:textbox>
                    <w:txbxContent>
                      <w:p w:rsidR="00463AE8" w:rsidRDefault="00CA3DE8" w:rsidP="00463AE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Note box (max 1000 characters )</w:t>
                        </w:r>
                      </w:p>
                      <w:p w:rsidR="00463AE8" w:rsidRDefault="00463AE8" w:rsidP="00463AE8"/>
                    </w:txbxContent>
                  </v:textbox>
                </v:rect>
              </w:pict>
            </w:r>
          </w:p>
          <w:p w:rsidR="00463AE8" w:rsidRPr="00463AE8" w:rsidRDefault="00463AE8" w:rsidP="00463AE8">
            <w:pPr>
              <w:rPr>
                <w:sz w:val="24"/>
                <w:szCs w:val="24"/>
              </w:rPr>
            </w:pPr>
          </w:p>
          <w:p w:rsidR="00463AE8" w:rsidRPr="00463AE8" w:rsidRDefault="00463AE8" w:rsidP="00463AE8">
            <w:pPr>
              <w:rPr>
                <w:sz w:val="24"/>
                <w:szCs w:val="24"/>
              </w:rPr>
            </w:pPr>
          </w:p>
          <w:p w:rsidR="00463AE8" w:rsidRDefault="00463AE8" w:rsidP="00463AE8">
            <w:pPr>
              <w:rPr>
                <w:sz w:val="24"/>
                <w:szCs w:val="24"/>
              </w:rPr>
            </w:pPr>
          </w:p>
          <w:p w:rsidR="00463AE8" w:rsidRDefault="00463AE8" w:rsidP="00463AE8">
            <w:pPr>
              <w:rPr>
                <w:sz w:val="24"/>
                <w:szCs w:val="24"/>
              </w:rPr>
            </w:pPr>
          </w:p>
          <w:p w:rsidR="00463AE8" w:rsidRPr="00463AE8" w:rsidRDefault="00463AE8" w:rsidP="00463AE8">
            <w:pPr>
              <w:rPr>
                <w:color w:val="FF0000"/>
                <w:sz w:val="28"/>
                <w:szCs w:val="28"/>
              </w:rPr>
            </w:pPr>
          </w:p>
          <w:p w:rsidR="006559AF" w:rsidRDefault="00463AE8" w:rsidP="006559AF">
            <w:pPr>
              <w:rPr>
                <w:b/>
                <w:color w:val="FF0000"/>
                <w:sz w:val="28"/>
                <w:szCs w:val="28"/>
              </w:rPr>
            </w:pPr>
            <w:r w:rsidRPr="00463AE8">
              <w:rPr>
                <w:color w:val="FF0000"/>
                <w:sz w:val="28"/>
                <w:szCs w:val="28"/>
              </w:rPr>
              <w:tab/>
            </w:r>
            <w:r w:rsidR="007B11C2">
              <w:rPr>
                <w:color w:val="FF0000"/>
                <w:sz w:val="28"/>
                <w:szCs w:val="28"/>
              </w:rPr>
              <w:t>7</w:t>
            </w:r>
            <w:r w:rsidR="00660716">
              <w:rPr>
                <w:color w:val="FF0000"/>
                <w:sz w:val="28"/>
                <w:szCs w:val="28"/>
              </w:rPr>
              <w:t>.</w:t>
            </w:r>
            <w:r w:rsidRPr="00463AE8">
              <w:rPr>
                <w:b/>
                <w:color w:val="FF0000"/>
                <w:sz w:val="28"/>
                <w:szCs w:val="28"/>
              </w:rPr>
              <w:t>Valuation</w:t>
            </w:r>
            <w:r>
              <w:rPr>
                <w:b/>
                <w:color w:val="FF0000"/>
                <w:sz w:val="28"/>
                <w:szCs w:val="28"/>
              </w:rPr>
              <w:t xml:space="preserve">  Y</w:t>
            </w:r>
            <w:r w:rsidRPr="00C56944">
              <w:rPr>
                <w:b/>
                <w:color w:val="FF0000"/>
                <w:sz w:val="28"/>
                <w:szCs w:val="28"/>
              </w:rPr>
              <w:t>/N</w:t>
            </w:r>
            <w:r w:rsidRPr="00C56944">
              <w:rPr>
                <w:b/>
                <w:color w:val="FF0000"/>
                <w:sz w:val="28"/>
                <w:szCs w:val="28"/>
              </w:rPr>
              <w:tab/>
            </w:r>
            <w:r w:rsidR="006559AF" w:rsidRPr="001827C8">
              <w:rPr>
                <w:b/>
                <w:i/>
                <w:color w:val="0070C0"/>
                <w:sz w:val="24"/>
                <w:szCs w:val="24"/>
              </w:rPr>
              <w:t>(Y/N) if yes (Y)can shows below options, otherwise N don’t show below options</w:t>
            </w:r>
          </w:p>
          <w:p w:rsidR="00463AE8" w:rsidRDefault="00463AE8" w:rsidP="00463AE8">
            <w:pPr>
              <w:rPr>
                <w:b/>
                <w:color w:val="FF0000"/>
                <w:sz w:val="28"/>
                <w:szCs w:val="28"/>
              </w:rPr>
            </w:pPr>
          </w:p>
          <w:p w:rsidR="007B11C2" w:rsidRDefault="007B11C2" w:rsidP="007B11C2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Approved building Plan</w:t>
            </w:r>
            <w:r w:rsidR="006559AF">
              <w:rPr>
                <w:sz w:val="24"/>
                <w:szCs w:val="24"/>
                <w:lang w:val="en-IN"/>
              </w:rPr>
              <w:t xml:space="preserve">   </w:t>
            </w:r>
            <w:r w:rsidR="006559AF" w:rsidRPr="00BB269E">
              <w:rPr>
                <w:b/>
                <w:i/>
                <w:color w:val="00B050"/>
                <w:sz w:val="24"/>
                <w:szCs w:val="24"/>
                <w:lang w:val="en-IN"/>
              </w:rPr>
              <w:t>(if tick the check box can show the upload file link)</w:t>
            </w:r>
          </w:p>
          <w:p w:rsidR="007B11C2" w:rsidRDefault="007B11C2" w:rsidP="007B11C2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Documents </w:t>
            </w:r>
          </w:p>
          <w:p w:rsidR="007B11C2" w:rsidRDefault="007B11C2" w:rsidP="007B11C2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Building Photos</w:t>
            </w:r>
          </w:p>
          <w:p w:rsidR="007B11C2" w:rsidRDefault="007B11C2" w:rsidP="007B11C2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House Tax receipt</w:t>
            </w:r>
          </w:p>
          <w:p w:rsidR="007B11C2" w:rsidRDefault="007B11C2" w:rsidP="007B11C2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Market value taken form Registered office </w:t>
            </w:r>
          </w:p>
          <w:p w:rsidR="007B11C2" w:rsidRDefault="007B11C2" w:rsidP="007B11C2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Current bill previous month</w:t>
            </w:r>
          </w:p>
          <w:p w:rsidR="007B11C2" w:rsidRDefault="007B11C2" w:rsidP="007B11C2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Others</w:t>
            </w:r>
          </w:p>
          <w:p w:rsidR="006559AF" w:rsidRDefault="006559AF" w:rsidP="006559AF">
            <w:pPr>
              <w:jc w:val="both"/>
              <w:rPr>
                <w:sz w:val="24"/>
                <w:szCs w:val="24"/>
                <w:lang w:val="en-IN"/>
              </w:rPr>
            </w:pPr>
            <w:r>
              <w:rPr>
                <w:noProof/>
                <w:sz w:val="24"/>
                <w:szCs w:val="24"/>
              </w:rPr>
              <w:pict>
                <v:rect id="_x0000_s1136" style="position:absolute;left:0;text-align:left;margin-left:51.75pt;margin-top:2.4pt;width:410.25pt;height:48pt;z-index:251792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">
                  <v:textbox>
                    <w:txbxContent>
                      <w:p w:rsidR="006559AF" w:rsidRDefault="008A3ACF" w:rsidP="006559AF">
                        <w:r>
                          <w:t>Note box (max 1000 characters )</w:t>
                        </w:r>
                      </w:p>
                    </w:txbxContent>
                  </v:textbox>
                </v:rect>
              </w:pict>
            </w:r>
          </w:p>
          <w:p w:rsidR="006559AF" w:rsidRDefault="006559AF" w:rsidP="006559AF">
            <w:pPr>
              <w:jc w:val="both"/>
              <w:rPr>
                <w:sz w:val="24"/>
                <w:szCs w:val="24"/>
                <w:lang w:val="en-IN"/>
              </w:rPr>
            </w:pPr>
          </w:p>
          <w:p w:rsidR="006559AF" w:rsidRPr="006559AF" w:rsidRDefault="006559AF" w:rsidP="006559AF">
            <w:pPr>
              <w:jc w:val="both"/>
              <w:rPr>
                <w:sz w:val="24"/>
                <w:szCs w:val="24"/>
                <w:lang w:val="en-IN"/>
              </w:rPr>
            </w:pPr>
          </w:p>
          <w:p w:rsidR="007B11C2" w:rsidRDefault="007B11C2" w:rsidP="007B11C2">
            <w:pPr>
              <w:tabs>
                <w:tab w:val="left" w:pos="2235"/>
              </w:tabs>
              <w:rPr>
                <w:b/>
                <w:sz w:val="24"/>
                <w:szCs w:val="24"/>
              </w:rPr>
            </w:pPr>
          </w:p>
          <w:p w:rsidR="006559AF" w:rsidRDefault="006559AF" w:rsidP="007B11C2">
            <w:pPr>
              <w:tabs>
                <w:tab w:val="left" w:pos="2235"/>
              </w:tabs>
              <w:rPr>
                <w:b/>
                <w:sz w:val="24"/>
                <w:szCs w:val="24"/>
              </w:rPr>
            </w:pPr>
          </w:p>
          <w:p w:rsidR="006559AF" w:rsidRPr="008017FF" w:rsidRDefault="006559AF" w:rsidP="007B11C2">
            <w:pPr>
              <w:tabs>
                <w:tab w:val="left" w:pos="2235"/>
              </w:tabs>
              <w:rPr>
                <w:b/>
                <w:sz w:val="24"/>
                <w:szCs w:val="24"/>
              </w:rPr>
            </w:pPr>
          </w:p>
          <w:p w:rsidR="00463AE8" w:rsidRDefault="00463AE8" w:rsidP="00463AE8">
            <w:pPr>
              <w:ind w:left="-1080" w:firstLine="1080"/>
              <w:rPr>
                <w:b/>
                <w:sz w:val="24"/>
                <w:szCs w:val="24"/>
              </w:rPr>
            </w:pPr>
          </w:p>
          <w:p w:rsidR="006559AF" w:rsidRDefault="006559AF" w:rsidP="00463AE8">
            <w:pPr>
              <w:spacing w:line="360" w:lineRule="auto"/>
              <w:ind w:left="-360" w:firstLine="1080"/>
              <w:rPr>
                <w:sz w:val="28"/>
                <w:szCs w:val="28"/>
              </w:rPr>
            </w:pPr>
          </w:p>
          <w:p w:rsidR="00F80558" w:rsidRDefault="00F80558" w:rsidP="00F80558">
            <w:pPr>
              <w:pStyle w:val="ListParagraph"/>
              <w:jc w:val="both"/>
              <w:rPr>
                <w:b/>
                <w:color w:val="FF0000"/>
                <w:sz w:val="28"/>
                <w:szCs w:val="28"/>
                <w:lang w:val="en-IN"/>
              </w:rPr>
            </w:pPr>
            <w:r w:rsidRPr="00F80558">
              <w:rPr>
                <w:color w:val="FF0000"/>
                <w:sz w:val="28"/>
                <w:szCs w:val="28"/>
              </w:rPr>
              <w:t>8.</w:t>
            </w:r>
            <w:r w:rsidRPr="00F80558">
              <w:rPr>
                <w:b/>
                <w:color w:val="FF0000"/>
                <w:sz w:val="28"/>
                <w:szCs w:val="28"/>
                <w:lang w:val="en-IN"/>
              </w:rPr>
              <w:t xml:space="preserve"> Elevation</w:t>
            </w:r>
            <w:r w:rsidR="0046178A">
              <w:rPr>
                <w:b/>
                <w:color w:val="FF0000"/>
                <w:sz w:val="28"/>
                <w:szCs w:val="28"/>
                <w:lang w:val="en-IN"/>
              </w:rPr>
              <w:t xml:space="preserve">  </w:t>
            </w:r>
            <w:r w:rsidR="0046178A" w:rsidRPr="001827C8">
              <w:rPr>
                <w:b/>
                <w:i/>
                <w:color w:val="0070C0"/>
                <w:sz w:val="24"/>
                <w:szCs w:val="24"/>
              </w:rPr>
              <w:t>(Y/N) if yes (Y)can shows below options, otherwise N don’t show below options</w:t>
            </w:r>
          </w:p>
          <w:p w:rsidR="00F80558" w:rsidRDefault="00F80558" w:rsidP="00F80558">
            <w:pPr>
              <w:pStyle w:val="ListParagraph"/>
              <w:jc w:val="both"/>
              <w:rPr>
                <w:b/>
                <w:color w:val="FF0000"/>
                <w:sz w:val="28"/>
                <w:szCs w:val="28"/>
                <w:lang w:val="en-IN"/>
              </w:rPr>
            </w:pPr>
          </w:p>
          <w:p w:rsidR="00F80558" w:rsidRDefault="00F80558" w:rsidP="00F80558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Existing constructed Buildings  Photos all sides</w:t>
            </w:r>
            <w:r w:rsidR="00D36B5D">
              <w:rPr>
                <w:sz w:val="24"/>
                <w:szCs w:val="24"/>
                <w:lang w:val="en-IN"/>
              </w:rPr>
              <w:t xml:space="preserve">  </w:t>
            </w:r>
            <w:r w:rsidR="00D36B5D" w:rsidRPr="00BB269E">
              <w:rPr>
                <w:b/>
                <w:i/>
                <w:color w:val="00B050"/>
                <w:sz w:val="24"/>
                <w:szCs w:val="24"/>
                <w:lang w:val="en-IN"/>
              </w:rPr>
              <w:t>(if tick the check box can show the upload file link)</w:t>
            </w:r>
          </w:p>
          <w:p w:rsidR="00F80558" w:rsidRDefault="00F80558" w:rsidP="00F80558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Existing Construction Plan </w:t>
            </w:r>
          </w:p>
          <w:p w:rsidR="00F80558" w:rsidRPr="00F80558" w:rsidRDefault="00F80558" w:rsidP="00F80558">
            <w:pPr>
              <w:pStyle w:val="ListParagraph"/>
              <w:jc w:val="both"/>
              <w:rPr>
                <w:b/>
                <w:color w:val="FF0000"/>
                <w:sz w:val="28"/>
                <w:szCs w:val="28"/>
                <w:lang w:val="en-IN"/>
              </w:rPr>
            </w:pPr>
          </w:p>
          <w:p w:rsidR="00463AE8" w:rsidRDefault="0047046F" w:rsidP="00463AE8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122" style="position:absolute;margin-left:33pt;margin-top:7.15pt;width:410.25pt;height:48pt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">
                  <v:textbox>
                    <w:txbxContent>
                      <w:p w:rsidR="00463AE8" w:rsidRDefault="00A2708F" w:rsidP="00463AE8">
                        <w:r>
                          <w:t>Note box ( max 1000 characters )</w:t>
                        </w:r>
                      </w:p>
                    </w:txbxContent>
                  </v:textbox>
                </v:rect>
              </w:pict>
            </w:r>
          </w:p>
          <w:p w:rsidR="00463AE8" w:rsidRPr="00463AE8" w:rsidRDefault="00463AE8" w:rsidP="00463AE8">
            <w:pPr>
              <w:rPr>
                <w:sz w:val="24"/>
                <w:szCs w:val="24"/>
              </w:rPr>
            </w:pPr>
          </w:p>
          <w:p w:rsidR="00463AE8" w:rsidRPr="00463AE8" w:rsidRDefault="00463AE8" w:rsidP="00463AE8">
            <w:pPr>
              <w:rPr>
                <w:sz w:val="24"/>
                <w:szCs w:val="24"/>
              </w:rPr>
            </w:pPr>
          </w:p>
          <w:p w:rsidR="00463AE8" w:rsidRDefault="00463AE8" w:rsidP="00463AE8">
            <w:pPr>
              <w:rPr>
                <w:sz w:val="24"/>
                <w:szCs w:val="24"/>
              </w:rPr>
            </w:pPr>
          </w:p>
          <w:p w:rsidR="00463AE8" w:rsidRPr="00463AE8" w:rsidRDefault="00463AE8" w:rsidP="00463AE8">
            <w:pPr>
              <w:rPr>
                <w:b/>
                <w:color w:val="FF0000"/>
                <w:sz w:val="28"/>
                <w:szCs w:val="28"/>
              </w:rPr>
            </w:pPr>
          </w:p>
          <w:p w:rsidR="008017FF" w:rsidRPr="00D06ED9" w:rsidRDefault="0047046F" w:rsidP="00463AE8">
            <w:pPr>
              <w:tabs>
                <w:tab w:val="left" w:pos="1515"/>
              </w:tabs>
              <w:rPr>
                <w:i/>
                <w:color w:val="FF0000"/>
                <w:sz w:val="24"/>
                <w:szCs w:val="24"/>
              </w:rPr>
            </w:pPr>
            <w:r w:rsidRPr="0047046F">
              <w:rPr>
                <w:i/>
                <w:noProof/>
                <w:color w:val="00B050"/>
                <w:sz w:val="24"/>
                <w:szCs w:val="24"/>
              </w:rPr>
              <w:pict>
                <v:rect id="_x0000_s1129" style="position:absolute;margin-left:505.5pt;margin-top:68.1pt;width:71.25pt;height:26.25pt;z-index:251788288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>
                    <w:txbxContent>
                      <w:p w:rsidR="00D06ED9" w:rsidRDefault="00D06ED9">
                        <w:r>
                          <w:t xml:space="preserve"> PENDING</w:t>
                        </w:r>
                      </w:p>
                    </w:txbxContent>
                  </v:textbox>
                </v:rect>
              </w:pict>
            </w:r>
            <w:r w:rsidRPr="0047046F">
              <w:rPr>
                <w:i/>
                <w:noProof/>
                <w:color w:val="00B050"/>
                <w:sz w:val="24"/>
                <w:szCs w:val="24"/>
              </w:rPr>
              <w:pict>
                <v:rect id="Rectangle 54" o:spid="_x0000_s1046" style="position:absolute;margin-left:297.75pt;margin-top:68.1pt;width:64.5pt;height:22.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 style="mso-next-textbox:#Rectangle 54">
                    <w:txbxContent>
                      <w:p w:rsidR="00072679" w:rsidRDefault="00072679">
                        <w:r>
                          <w:t xml:space="preserve">SUBMIT </w:t>
                        </w:r>
                      </w:p>
                    </w:txbxContent>
                  </v:textbox>
                </v:rect>
              </w:pict>
            </w:r>
            <w:r w:rsidR="00D06ED9" w:rsidRPr="00D06ED9">
              <w:rPr>
                <w:i/>
                <w:color w:val="00B050"/>
                <w:sz w:val="24"/>
                <w:szCs w:val="24"/>
              </w:rPr>
              <w:t>Note:</w:t>
            </w:r>
            <w:r w:rsidR="00D06ED9" w:rsidRPr="00D06ED9">
              <w:rPr>
                <w:i/>
                <w:color w:val="FF0000"/>
                <w:sz w:val="24"/>
                <w:szCs w:val="24"/>
              </w:rPr>
              <w:t xml:space="preserve"> if above fields any one can N</w:t>
            </w:r>
            <w:r w:rsidR="0042412B">
              <w:rPr>
                <w:i/>
                <w:color w:val="FF0000"/>
                <w:sz w:val="24"/>
                <w:szCs w:val="24"/>
              </w:rPr>
              <w:t>,</w:t>
            </w:r>
            <w:r w:rsidR="00D06ED9" w:rsidRPr="00D06ED9">
              <w:rPr>
                <w:i/>
                <w:color w:val="FF0000"/>
                <w:sz w:val="24"/>
                <w:szCs w:val="24"/>
              </w:rPr>
              <w:t xml:space="preserve"> then shows pending tab </w:t>
            </w:r>
          </w:p>
        </w:tc>
      </w:tr>
      <w:tr w:rsidR="008017FF" w:rsidTr="008017FF">
        <w:trPr>
          <w:trHeight w:val="9260"/>
        </w:trPr>
        <w:tc>
          <w:tcPr>
            <w:tcW w:w="13176" w:type="dxa"/>
          </w:tcPr>
          <w:p w:rsidR="008017FF" w:rsidRDefault="008017FF" w:rsidP="008017FF">
            <w:pPr>
              <w:rPr>
                <w:sz w:val="24"/>
                <w:szCs w:val="24"/>
              </w:rPr>
            </w:pPr>
          </w:p>
          <w:p w:rsidR="00463AE8" w:rsidRPr="008017FF" w:rsidRDefault="00463AE8" w:rsidP="00463AE8">
            <w:pPr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        </w:t>
            </w:r>
            <w:r w:rsidRPr="00463AE8">
              <w:rPr>
                <w:b/>
                <w:color w:val="FF0000"/>
                <w:sz w:val="28"/>
                <w:szCs w:val="28"/>
              </w:rPr>
              <w:t>Structural Designs</w:t>
            </w:r>
            <w:r>
              <w:rPr>
                <w:b/>
                <w:color w:val="FF0000"/>
                <w:sz w:val="28"/>
                <w:szCs w:val="28"/>
              </w:rPr>
              <w:t xml:space="preserve">    Y</w:t>
            </w:r>
            <w:r w:rsidRPr="00C56944">
              <w:rPr>
                <w:b/>
                <w:color w:val="FF0000"/>
                <w:sz w:val="28"/>
                <w:szCs w:val="28"/>
              </w:rPr>
              <w:t>/N</w:t>
            </w:r>
            <w:r w:rsidRPr="00C56944">
              <w:rPr>
                <w:b/>
                <w:color w:val="FF0000"/>
                <w:sz w:val="28"/>
                <w:szCs w:val="28"/>
              </w:rPr>
              <w:tab/>
            </w:r>
          </w:p>
          <w:p w:rsidR="00463AE8" w:rsidRDefault="00463AE8" w:rsidP="00463AE8">
            <w:pPr>
              <w:ind w:left="-1080" w:firstLine="1080"/>
              <w:rPr>
                <w:b/>
                <w:sz w:val="24"/>
                <w:szCs w:val="24"/>
              </w:rPr>
            </w:pPr>
          </w:p>
          <w:p w:rsidR="00463AE8" w:rsidRDefault="00463AE8" w:rsidP="00463AE8">
            <w:pPr>
              <w:spacing w:line="360" w:lineRule="auto"/>
              <w:ind w:left="-360" w:firstLine="1080"/>
              <w:rPr>
                <w:b/>
                <w:sz w:val="28"/>
                <w:szCs w:val="28"/>
              </w:rPr>
            </w:pPr>
            <w:r w:rsidRPr="00A968EE">
              <w:rPr>
                <w:sz w:val="28"/>
                <w:szCs w:val="28"/>
              </w:rPr>
              <w:t>Please select if Yes (</w:t>
            </w:r>
            <w:r w:rsidRPr="00A968EE">
              <w:rPr>
                <w:b/>
                <w:sz w:val="28"/>
                <w:szCs w:val="28"/>
              </w:rPr>
              <w:t>Y</w:t>
            </w:r>
            <w:r w:rsidRPr="00A968EE">
              <w:rPr>
                <w:sz w:val="28"/>
                <w:szCs w:val="28"/>
              </w:rPr>
              <w:t>) or No (</w:t>
            </w:r>
            <w:r w:rsidRPr="00A968EE">
              <w:rPr>
                <w:b/>
                <w:sz w:val="28"/>
                <w:szCs w:val="28"/>
              </w:rPr>
              <w:t>N</w:t>
            </w:r>
            <w:r>
              <w:rPr>
                <w:b/>
                <w:sz w:val="28"/>
                <w:szCs w:val="28"/>
              </w:rPr>
              <w:t>)</w:t>
            </w:r>
          </w:p>
          <w:p w:rsidR="00463AE8" w:rsidRDefault="00463AE8" w:rsidP="00463AE8">
            <w:pPr>
              <w:ind w:left="-360" w:firstLine="1080"/>
              <w:rPr>
                <w:b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If </w:t>
            </w:r>
            <w:r w:rsidRPr="00C56944">
              <w:rPr>
                <w:b/>
                <w:i/>
                <w:color w:val="984806" w:themeColor="accent6" w:themeShade="80"/>
                <w:sz w:val="28"/>
                <w:szCs w:val="28"/>
              </w:rPr>
              <w:t xml:space="preserve">Yes </w:t>
            </w:r>
            <w:r w:rsidRPr="00196FA2">
              <w:rPr>
                <w:b/>
                <w:i/>
                <w:color w:val="00B050"/>
                <w:sz w:val="28"/>
                <w:szCs w:val="28"/>
              </w:rPr>
              <w:t>select and submission check list tabs will open otherwise don’t show these element</w:t>
            </w:r>
          </w:p>
          <w:p w:rsidR="00463AE8" w:rsidRDefault="00463AE8" w:rsidP="00463AE8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463AE8" w:rsidRDefault="0047046F" w:rsidP="00463AE8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123" style="position:absolute;margin-left:33pt;margin-top:7.15pt;width:410.25pt;height:48pt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">
                  <v:textbox style="mso-next-textbox:#_x0000_s1123">
                    <w:txbxContent>
                      <w:p w:rsidR="00463AE8" w:rsidRDefault="00463AE8" w:rsidP="00463AE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Note: if not available Validation/Valuation,</w:t>
                        </w:r>
                        <w:r w:rsidRPr="00E71E5C">
                          <w:rPr>
                            <w:color w:val="FF0000"/>
                            <w:sz w:val="28"/>
                            <w:szCs w:val="28"/>
                          </w:rPr>
                          <w:t>Receptionist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can write the reason in this note box</w:t>
                        </w:r>
                      </w:p>
                      <w:p w:rsidR="00463AE8" w:rsidRDefault="00463AE8" w:rsidP="00463AE8"/>
                    </w:txbxContent>
                  </v:textbox>
                </v:rect>
              </w:pict>
            </w:r>
          </w:p>
          <w:p w:rsidR="00463AE8" w:rsidRPr="00463AE8" w:rsidRDefault="00463AE8" w:rsidP="00463AE8">
            <w:pPr>
              <w:rPr>
                <w:sz w:val="24"/>
                <w:szCs w:val="24"/>
              </w:rPr>
            </w:pPr>
          </w:p>
          <w:p w:rsidR="00463AE8" w:rsidRPr="00463AE8" w:rsidRDefault="00463AE8" w:rsidP="00463AE8">
            <w:pPr>
              <w:rPr>
                <w:sz w:val="24"/>
                <w:szCs w:val="24"/>
              </w:rPr>
            </w:pPr>
          </w:p>
          <w:p w:rsidR="00463AE8" w:rsidRDefault="00463AE8" w:rsidP="00463AE8">
            <w:pPr>
              <w:rPr>
                <w:sz w:val="24"/>
                <w:szCs w:val="24"/>
              </w:rPr>
            </w:pPr>
          </w:p>
          <w:p w:rsidR="00463AE8" w:rsidRPr="00463AE8" w:rsidRDefault="00463AE8" w:rsidP="00463AE8">
            <w:pPr>
              <w:rPr>
                <w:b/>
                <w:color w:val="FF0000"/>
                <w:sz w:val="28"/>
                <w:szCs w:val="28"/>
              </w:rPr>
            </w:pPr>
          </w:p>
          <w:p w:rsidR="00463AE8" w:rsidRPr="00463AE8" w:rsidRDefault="00463AE8" w:rsidP="00463AE8">
            <w:pPr>
              <w:rPr>
                <w:b/>
                <w:color w:val="FF0000"/>
                <w:sz w:val="28"/>
                <w:szCs w:val="28"/>
              </w:rPr>
            </w:pPr>
          </w:p>
          <w:p w:rsidR="00564568" w:rsidRPr="008017FF" w:rsidRDefault="00564568" w:rsidP="00564568">
            <w:pPr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        </w:t>
            </w:r>
            <w:r w:rsidRPr="00564568">
              <w:rPr>
                <w:b/>
                <w:color w:val="FF0000"/>
                <w:sz w:val="28"/>
                <w:szCs w:val="28"/>
              </w:rPr>
              <w:t>Elevation</w:t>
            </w:r>
            <w:r>
              <w:rPr>
                <w:b/>
                <w:color w:val="FF0000"/>
                <w:sz w:val="28"/>
                <w:szCs w:val="28"/>
              </w:rPr>
              <w:t xml:space="preserve">     </w:t>
            </w:r>
            <w:r w:rsidRPr="00463AE8">
              <w:rPr>
                <w:b/>
                <w:color w:val="FF0000"/>
                <w:sz w:val="28"/>
                <w:szCs w:val="28"/>
              </w:rPr>
              <w:t>Designs</w:t>
            </w:r>
            <w:r>
              <w:rPr>
                <w:b/>
                <w:color w:val="FF0000"/>
                <w:sz w:val="28"/>
                <w:szCs w:val="28"/>
              </w:rPr>
              <w:t xml:space="preserve">    Y</w:t>
            </w:r>
            <w:r w:rsidRPr="00C56944">
              <w:rPr>
                <w:b/>
                <w:color w:val="FF0000"/>
                <w:sz w:val="28"/>
                <w:szCs w:val="28"/>
              </w:rPr>
              <w:t>/N</w:t>
            </w:r>
            <w:r w:rsidRPr="00C56944">
              <w:rPr>
                <w:b/>
                <w:color w:val="FF0000"/>
                <w:sz w:val="28"/>
                <w:szCs w:val="28"/>
              </w:rPr>
              <w:tab/>
            </w:r>
          </w:p>
          <w:p w:rsidR="00564568" w:rsidRDefault="00564568" w:rsidP="00564568">
            <w:pPr>
              <w:ind w:left="-1080" w:firstLine="1080"/>
              <w:rPr>
                <w:b/>
                <w:sz w:val="24"/>
                <w:szCs w:val="24"/>
              </w:rPr>
            </w:pPr>
          </w:p>
          <w:p w:rsidR="00564568" w:rsidRDefault="00564568" w:rsidP="00564568">
            <w:pPr>
              <w:spacing w:line="360" w:lineRule="auto"/>
              <w:ind w:left="-360" w:firstLine="1080"/>
              <w:rPr>
                <w:b/>
                <w:sz w:val="28"/>
                <w:szCs w:val="28"/>
              </w:rPr>
            </w:pPr>
            <w:r w:rsidRPr="00A968EE">
              <w:rPr>
                <w:sz w:val="28"/>
                <w:szCs w:val="28"/>
              </w:rPr>
              <w:t>Please select if Yes (</w:t>
            </w:r>
            <w:r w:rsidRPr="00A968EE">
              <w:rPr>
                <w:b/>
                <w:sz w:val="28"/>
                <w:szCs w:val="28"/>
              </w:rPr>
              <w:t>Y</w:t>
            </w:r>
            <w:r w:rsidRPr="00A968EE">
              <w:rPr>
                <w:sz w:val="28"/>
                <w:szCs w:val="28"/>
              </w:rPr>
              <w:t>) or No (</w:t>
            </w:r>
            <w:r w:rsidRPr="00A968EE">
              <w:rPr>
                <w:b/>
                <w:sz w:val="28"/>
                <w:szCs w:val="28"/>
              </w:rPr>
              <w:t>N</w:t>
            </w:r>
            <w:r>
              <w:rPr>
                <w:b/>
                <w:sz w:val="28"/>
                <w:szCs w:val="28"/>
              </w:rPr>
              <w:t>)</w:t>
            </w:r>
          </w:p>
          <w:p w:rsidR="00564568" w:rsidRDefault="00564568" w:rsidP="00564568">
            <w:pPr>
              <w:ind w:left="-360" w:firstLine="1080"/>
              <w:rPr>
                <w:b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If </w:t>
            </w:r>
            <w:r w:rsidRPr="00C56944">
              <w:rPr>
                <w:b/>
                <w:i/>
                <w:color w:val="984806" w:themeColor="accent6" w:themeShade="80"/>
                <w:sz w:val="28"/>
                <w:szCs w:val="28"/>
              </w:rPr>
              <w:t xml:space="preserve">Yes </w:t>
            </w:r>
            <w:r w:rsidRPr="00196FA2">
              <w:rPr>
                <w:b/>
                <w:i/>
                <w:color w:val="00B050"/>
                <w:sz w:val="28"/>
                <w:szCs w:val="28"/>
              </w:rPr>
              <w:t>select and submission check list tabs will open otherwise don’t show these element</w:t>
            </w:r>
          </w:p>
          <w:p w:rsidR="00564568" w:rsidRDefault="00564568" w:rsidP="00564568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  <w:p w:rsidR="00564568" w:rsidRDefault="0047046F" w:rsidP="00564568">
            <w:pPr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124" style="position:absolute;margin-left:33pt;margin-top:7.15pt;width:410.25pt;height:48pt;z-index:251785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">
                  <v:textbox style="mso-next-textbox:#_x0000_s1124">
                    <w:txbxContent>
                      <w:p w:rsidR="00564568" w:rsidRDefault="00564568" w:rsidP="0056456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Note: if not available Validation/Valuation,</w:t>
                        </w:r>
                        <w:r w:rsidRPr="00E71E5C">
                          <w:rPr>
                            <w:color w:val="FF0000"/>
                            <w:sz w:val="28"/>
                            <w:szCs w:val="28"/>
                          </w:rPr>
                          <w:t>Receptionist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can write the reason in this note box</w:t>
                        </w:r>
                      </w:p>
                      <w:p w:rsidR="00564568" w:rsidRDefault="00564568" w:rsidP="00564568"/>
                    </w:txbxContent>
                  </v:textbox>
                </v:rect>
              </w:pict>
            </w:r>
          </w:p>
          <w:p w:rsidR="00564568" w:rsidRPr="00463AE8" w:rsidRDefault="00564568" w:rsidP="00564568">
            <w:pPr>
              <w:rPr>
                <w:sz w:val="24"/>
                <w:szCs w:val="24"/>
              </w:rPr>
            </w:pPr>
          </w:p>
          <w:p w:rsidR="00564568" w:rsidRPr="00463AE8" w:rsidRDefault="00564568" w:rsidP="00564568">
            <w:pPr>
              <w:rPr>
                <w:sz w:val="24"/>
                <w:szCs w:val="24"/>
              </w:rPr>
            </w:pPr>
          </w:p>
          <w:p w:rsidR="00564568" w:rsidRDefault="00564568" w:rsidP="00564568">
            <w:pPr>
              <w:rPr>
                <w:sz w:val="24"/>
                <w:szCs w:val="24"/>
              </w:rPr>
            </w:pPr>
          </w:p>
          <w:p w:rsidR="00564568" w:rsidRPr="00564568" w:rsidRDefault="00564568" w:rsidP="00564568">
            <w:pPr>
              <w:rPr>
                <w:b/>
                <w:color w:val="FF0000"/>
                <w:sz w:val="28"/>
                <w:szCs w:val="28"/>
              </w:rPr>
            </w:pPr>
          </w:p>
          <w:p w:rsidR="00463AE8" w:rsidRDefault="00463AE8" w:rsidP="008017FF">
            <w:pPr>
              <w:rPr>
                <w:sz w:val="24"/>
                <w:szCs w:val="24"/>
              </w:rPr>
            </w:pPr>
          </w:p>
        </w:tc>
      </w:tr>
    </w:tbl>
    <w:p w:rsidR="00CD16B8" w:rsidRPr="00345579" w:rsidRDefault="00463AE8" w:rsidP="00564568">
      <w:pPr>
        <w:tabs>
          <w:tab w:val="left" w:pos="960"/>
        </w:tabs>
        <w:rPr>
          <w:b/>
          <w:sz w:val="28"/>
          <w:szCs w:val="28"/>
          <w:u w:val="thick"/>
        </w:rPr>
      </w:pPr>
      <w:r>
        <w:rPr>
          <w:sz w:val="24"/>
          <w:szCs w:val="24"/>
        </w:rPr>
        <w:lastRenderedPageBreak/>
        <w:tab/>
      </w:r>
      <w:r w:rsidR="00564568">
        <w:rPr>
          <w:sz w:val="24"/>
          <w:szCs w:val="24"/>
        </w:rPr>
        <w:tab/>
      </w:r>
      <w:r w:rsidR="00CD16B8" w:rsidRPr="00345579">
        <w:rPr>
          <w:b/>
          <w:sz w:val="28"/>
          <w:szCs w:val="28"/>
          <w:u w:val="thick"/>
        </w:rPr>
        <w:t xml:space="preserve">After Employee Login </w:t>
      </w:r>
    </w:p>
    <w:p w:rsidR="00CD16B8" w:rsidRDefault="00CD16B8" w:rsidP="00CD16B8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(Client ID Numbers </w:t>
      </w:r>
      <w:r w:rsidR="00382A12">
        <w:rPr>
          <w:sz w:val="24"/>
          <w:szCs w:val="24"/>
        </w:rPr>
        <w:t>Shows example)</w:t>
      </w:r>
    </w:p>
    <w:p w:rsidR="00CD16B8" w:rsidRPr="00CD16B8" w:rsidRDefault="00CD16B8" w:rsidP="00CD16B8">
      <w:pPr>
        <w:tabs>
          <w:tab w:val="left" w:pos="1590"/>
        </w:tabs>
        <w:rPr>
          <w:b/>
          <w:sz w:val="28"/>
          <w:szCs w:val="28"/>
        </w:rPr>
      </w:pPr>
      <w:r w:rsidRPr="00CD16B8">
        <w:rPr>
          <w:b/>
          <w:sz w:val="28"/>
          <w:szCs w:val="28"/>
        </w:rPr>
        <w:tab/>
        <w:t>2022VY009</w:t>
      </w:r>
    </w:p>
    <w:p w:rsidR="00CD16B8" w:rsidRPr="00013B39" w:rsidRDefault="00CD16B8" w:rsidP="00CD16B8">
      <w:pPr>
        <w:tabs>
          <w:tab w:val="left" w:pos="1590"/>
        </w:tabs>
        <w:rPr>
          <w:b/>
          <w:color w:val="FF0000"/>
          <w:sz w:val="28"/>
          <w:szCs w:val="28"/>
        </w:rPr>
      </w:pPr>
      <w:r w:rsidRPr="00CD16B8">
        <w:rPr>
          <w:b/>
          <w:sz w:val="28"/>
          <w:szCs w:val="28"/>
        </w:rPr>
        <w:tab/>
      </w:r>
      <w:r w:rsidRPr="00013B39">
        <w:rPr>
          <w:b/>
          <w:color w:val="FF0000"/>
          <w:sz w:val="28"/>
          <w:szCs w:val="28"/>
        </w:rPr>
        <w:t>2022VY010</w:t>
      </w:r>
    </w:p>
    <w:p w:rsidR="00CD16B8" w:rsidRPr="00466F85" w:rsidRDefault="00CD16B8" w:rsidP="00CD16B8">
      <w:pPr>
        <w:tabs>
          <w:tab w:val="left" w:pos="1590"/>
        </w:tabs>
        <w:rPr>
          <w:b/>
          <w:color w:val="E36C0A" w:themeColor="accent6" w:themeShade="BF"/>
          <w:sz w:val="28"/>
          <w:szCs w:val="28"/>
        </w:rPr>
      </w:pPr>
      <w:r w:rsidRPr="00CD16B8">
        <w:rPr>
          <w:b/>
          <w:sz w:val="28"/>
          <w:szCs w:val="28"/>
        </w:rPr>
        <w:tab/>
      </w:r>
      <w:r w:rsidRPr="00466F85">
        <w:rPr>
          <w:b/>
          <w:color w:val="E36C0A" w:themeColor="accent6" w:themeShade="BF"/>
          <w:sz w:val="28"/>
          <w:szCs w:val="28"/>
        </w:rPr>
        <w:t>2022VY011</w:t>
      </w:r>
    </w:p>
    <w:p w:rsidR="00CD16B8" w:rsidRPr="00013B39" w:rsidRDefault="00CD16B8" w:rsidP="00CD16B8">
      <w:pPr>
        <w:tabs>
          <w:tab w:val="left" w:pos="1590"/>
        </w:tabs>
        <w:rPr>
          <w:b/>
          <w:color w:val="00B050"/>
          <w:sz w:val="28"/>
          <w:szCs w:val="28"/>
        </w:rPr>
      </w:pPr>
      <w:r w:rsidRPr="00CD16B8">
        <w:rPr>
          <w:b/>
          <w:sz w:val="28"/>
          <w:szCs w:val="28"/>
        </w:rPr>
        <w:tab/>
      </w:r>
      <w:r w:rsidRPr="00013B39">
        <w:rPr>
          <w:b/>
          <w:color w:val="00B050"/>
          <w:sz w:val="28"/>
          <w:szCs w:val="28"/>
        </w:rPr>
        <w:t>2022VY012</w:t>
      </w:r>
    </w:p>
    <w:p w:rsidR="00CD16B8" w:rsidRDefault="00CD16B8" w:rsidP="00CD16B8">
      <w:pPr>
        <w:tabs>
          <w:tab w:val="left" w:pos="1590"/>
        </w:tabs>
        <w:rPr>
          <w:b/>
          <w:sz w:val="28"/>
          <w:szCs w:val="28"/>
        </w:rPr>
      </w:pPr>
      <w:r w:rsidRPr="00CD16B8">
        <w:rPr>
          <w:b/>
          <w:sz w:val="28"/>
          <w:szCs w:val="28"/>
        </w:rPr>
        <w:tab/>
        <w:t>2022VY013</w:t>
      </w:r>
    </w:p>
    <w:p w:rsidR="00CD16B8" w:rsidRPr="001F27B6" w:rsidRDefault="00CD16B8" w:rsidP="00CD16B8">
      <w:pPr>
        <w:tabs>
          <w:tab w:val="left" w:pos="1590"/>
        </w:tabs>
        <w:ind w:firstLine="1440"/>
        <w:rPr>
          <w:b/>
          <w:sz w:val="24"/>
          <w:szCs w:val="24"/>
        </w:rPr>
      </w:pPr>
      <w:r w:rsidRPr="001F27B6">
        <w:rPr>
          <w:b/>
          <w:sz w:val="24"/>
          <w:szCs w:val="24"/>
        </w:rPr>
        <w:t xml:space="preserve">Some id numbers displays RED Color, </w:t>
      </w:r>
      <w:r w:rsidR="00013B39" w:rsidRPr="001F27B6">
        <w:rPr>
          <w:b/>
          <w:sz w:val="24"/>
          <w:szCs w:val="24"/>
        </w:rPr>
        <w:t>Orange</w:t>
      </w:r>
      <w:r w:rsidRPr="001F27B6">
        <w:rPr>
          <w:b/>
          <w:sz w:val="24"/>
          <w:szCs w:val="24"/>
        </w:rPr>
        <w:t xml:space="preserve"> Color and Green Color </w:t>
      </w:r>
    </w:p>
    <w:p w:rsidR="00CD16B8" w:rsidRDefault="00CD16B8" w:rsidP="00CD16B8">
      <w:pPr>
        <w:tabs>
          <w:tab w:val="left" w:pos="1590"/>
        </w:tabs>
        <w:ind w:firstLine="144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4B1FDB">
        <w:rPr>
          <w:sz w:val="24"/>
          <w:szCs w:val="24"/>
        </w:rPr>
        <w:t xml:space="preserve">shows a RED color, there is no submitted any documents for client </w:t>
      </w:r>
    </w:p>
    <w:p w:rsidR="004B1FDB" w:rsidRDefault="004B1FDB" w:rsidP="004B1FDB">
      <w:pPr>
        <w:tabs>
          <w:tab w:val="left" w:pos="1590"/>
        </w:tabs>
        <w:ind w:firstLine="1440"/>
        <w:rPr>
          <w:sz w:val="24"/>
          <w:szCs w:val="24"/>
        </w:rPr>
      </w:pPr>
      <w:r>
        <w:rPr>
          <w:sz w:val="24"/>
          <w:szCs w:val="24"/>
        </w:rPr>
        <w:t xml:space="preserve">If shows a </w:t>
      </w:r>
      <w:r w:rsidR="005A7E02">
        <w:rPr>
          <w:sz w:val="24"/>
          <w:szCs w:val="24"/>
        </w:rPr>
        <w:t>YELLOW</w:t>
      </w:r>
      <w:r>
        <w:rPr>
          <w:sz w:val="24"/>
          <w:szCs w:val="24"/>
        </w:rPr>
        <w:t xml:space="preserve"> color, there is pending some documents for client </w:t>
      </w:r>
    </w:p>
    <w:p w:rsidR="004B1FDB" w:rsidRDefault="004B1FDB" w:rsidP="004B1FDB">
      <w:pPr>
        <w:tabs>
          <w:tab w:val="left" w:pos="1590"/>
        </w:tabs>
        <w:ind w:firstLine="1440"/>
        <w:rPr>
          <w:sz w:val="24"/>
          <w:szCs w:val="24"/>
        </w:rPr>
      </w:pPr>
      <w:r>
        <w:rPr>
          <w:sz w:val="24"/>
          <w:szCs w:val="24"/>
        </w:rPr>
        <w:t xml:space="preserve">If shows a </w:t>
      </w:r>
      <w:r w:rsidR="00D4738E">
        <w:rPr>
          <w:sz w:val="24"/>
          <w:szCs w:val="24"/>
        </w:rPr>
        <w:t>GREEN color</w:t>
      </w:r>
      <w:r>
        <w:rPr>
          <w:sz w:val="24"/>
          <w:szCs w:val="24"/>
        </w:rPr>
        <w:t xml:space="preserve">, </w:t>
      </w:r>
      <w:r w:rsidR="001F27B6">
        <w:rPr>
          <w:sz w:val="24"/>
          <w:szCs w:val="24"/>
        </w:rPr>
        <w:t xml:space="preserve">all </w:t>
      </w:r>
      <w:r>
        <w:rPr>
          <w:sz w:val="24"/>
          <w:szCs w:val="24"/>
        </w:rPr>
        <w:t xml:space="preserve"> documents </w:t>
      </w:r>
      <w:r w:rsidR="001F27B6">
        <w:rPr>
          <w:sz w:val="24"/>
          <w:szCs w:val="24"/>
        </w:rPr>
        <w:t xml:space="preserve">was clear </w:t>
      </w:r>
    </w:p>
    <w:p w:rsidR="00C4325C" w:rsidRPr="00ED777A" w:rsidRDefault="00BA22E7" w:rsidP="004B1FDB">
      <w:pPr>
        <w:tabs>
          <w:tab w:val="left" w:pos="1590"/>
        </w:tabs>
        <w:ind w:firstLine="1440"/>
        <w:rPr>
          <w:b/>
          <w:sz w:val="28"/>
          <w:szCs w:val="28"/>
          <w:u w:val="double"/>
        </w:rPr>
      </w:pPr>
      <w:r w:rsidRPr="00ED777A">
        <w:rPr>
          <w:b/>
          <w:sz w:val="28"/>
          <w:szCs w:val="28"/>
          <w:u w:val="double"/>
        </w:rPr>
        <w:t xml:space="preserve">Client Details </w:t>
      </w:r>
    </w:p>
    <w:p w:rsidR="00BA22E7" w:rsidRPr="00BD3483" w:rsidRDefault="00BA22E7" w:rsidP="004B1FDB">
      <w:pPr>
        <w:tabs>
          <w:tab w:val="left" w:pos="1590"/>
        </w:tabs>
        <w:ind w:firstLine="1440"/>
        <w:rPr>
          <w:b/>
          <w:color w:val="002060"/>
          <w:sz w:val="24"/>
          <w:szCs w:val="24"/>
        </w:rPr>
      </w:pPr>
      <w:r w:rsidRPr="00BD3483">
        <w:rPr>
          <w:b/>
          <w:color w:val="002060"/>
          <w:sz w:val="24"/>
          <w:szCs w:val="24"/>
        </w:rPr>
        <w:t xml:space="preserve">Client ID  </w:t>
      </w:r>
      <w:r w:rsidRPr="00BD3483">
        <w:rPr>
          <w:b/>
          <w:color w:val="002060"/>
          <w:sz w:val="24"/>
          <w:szCs w:val="24"/>
        </w:rPr>
        <w:tab/>
      </w:r>
      <w:r w:rsidR="000F6E1B" w:rsidRPr="00BD3483">
        <w:rPr>
          <w:b/>
          <w:color w:val="002060"/>
          <w:sz w:val="24"/>
          <w:szCs w:val="24"/>
        </w:rPr>
        <w:tab/>
      </w:r>
      <w:r w:rsidR="00BD3483">
        <w:rPr>
          <w:b/>
          <w:color w:val="002060"/>
          <w:sz w:val="24"/>
          <w:szCs w:val="24"/>
        </w:rPr>
        <w:t xml:space="preserve">Name  </w:t>
      </w:r>
      <w:r w:rsidR="00BD3483">
        <w:rPr>
          <w:b/>
          <w:color w:val="002060"/>
          <w:sz w:val="24"/>
          <w:szCs w:val="24"/>
        </w:rPr>
        <w:tab/>
      </w:r>
      <w:r w:rsidR="00BD3483">
        <w:rPr>
          <w:b/>
          <w:color w:val="002060"/>
          <w:sz w:val="24"/>
          <w:szCs w:val="24"/>
        </w:rPr>
        <w:tab/>
        <w:t xml:space="preserve">ADDRESS </w:t>
      </w:r>
      <w:r w:rsidR="00BD3483">
        <w:rPr>
          <w:b/>
          <w:color w:val="002060"/>
          <w:sz w:val="24"/>
          <w:szCs w:val="24"/>
        </w:rPr>
        <w:tab/>
      </w:r>
      <w:r w:rsidR="00BD3483">
        <w:rPr>
          <w:b/>
          <w:color w:val="002060"/>
          <w:sz w:val="24"/>
          <w:szCs w:val="24"/>
        </w:rPr>
        <w:tab/>
        <w:t>CONT</w:t>
      </w:r>
      <w:r w:rsidR="00BD3483">
        <w:rPr>
          <w:b/>
          <w:color w:val="002060"/>
          <w:sz w:val="24"/>
          <w:szCs w:val="24"/>
        </w:rPr>
        <w:tab/>
      </w:r>
      <w:r w:rsidR="00BD3483">
        <w:rPr>
          <w:b/>
          <w:color w:val="002060"/>
          <w:sz w:val="24"/>
          <w:szCs w:val="24"/>
        </w:rPr>
        <w:tab/>
        <w:t>CLIENT FORM</w:t>
      </w:r>
    </w:p>
    <w:p w:rsidR="00BA22E7" w:rsidRDefault="0047046F" w:rsidP="004B1FDB">
      <w:pPr>
        <w:tabs>
          <w:tab w:val="left" w:pos="1590"/>
        </w:tabs>
        <w:ind w:firstLine="1440"/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pict>
          <v:rect id="Rectangle 95" o:spid="_x0000_s1047" style="position:absolute;left:0;text-align:left;margin-left:432.75pt;margin-top:-.25pt;width:65.25pt;height:19.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BD3483" w:rsidRPr="00BD3483" w:rsidRDefault="00BD3483">
                  <w:pPr>
                    <w:rPr>
                      <w:sz w:val="20"/>
                      <w:szCs w:val="20"/>
                    </w:rPr>
                  </w:pPr>
                  <w:r w:rsidRPr="00BD3483">
                    <w:rPr>
                      <w:sz w:val="20"/>
                      <w:szCs w:val="20"/>
                    </w:rPr>
                    <w:t>VERIFY</w:t>
                  </w:r>
                </w:p>
              </w:txbxContent>
            </v:textbox>
          </v:rect>
        </w:pict>
      </w:r>
      <w:r w:rsidRPr="0047046F">
        <w:rPr>
          <w:b/>
          <w:noProof/>
          <w:sz w:val="28"/>
          <w:szCs w:val="28"/>
        </w:rPr>
        <w:pict>
          <v:rect id="Rectangle 96" o:spid="_x0000_s1048" style="position:absolute;left:0;text-align:left;margin-left:433.5pt;margin-top:24.5pt;width:64.5pt;height:19.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BD3483" w:rsidRPr="00BD3483" w:rsidRDefault="00BD3483" w:rsidP="00BD3483">
                  <w:pPr>
                    <w:rPr>
                      <w:sz w:val="20"/>
                      <w:szCs w:val="20"/>
                    </w:rPr>
                  </w:pPr>
                  <w:r w:rsidRPr="00BD3483">
                    <w:rPr>
                      <w:sz w:val="20"/>
                      <w:szCs w:val="20"/>
                    </w:rPr>
                    <w:t>VERIFY</w:t>
                  </w:r>
                </w:p>
              </w:txbxContent>
            </v:textbox>
          </v:rect>
        </w:pict>
      </w:r>
      <w:r w:rsidR="00BD3483" w:rsidRPr="00ED777A">
        <w:rPr>
          <w:b/>
          <w:color w:val="FF0000"/>
          <w:sz w:val="24"/>
          <w:szCs w:val="24"/>
        </w:rPr>
        <w:t>2022VY010</w:t>
      </w:r>
      <w:r w:rsidR="00BD3483">
        <w:rPr>
          <w:b/>
          <w:color w:val="FF0000"/>
          <w:sz w:val="24"/>
          <w:szCs w:val="24"/>
        </w:rPr>
        <w:tab/>
      </w:r>
      <w:r w:rsidR="00BD3483">
        <w:rPr>
          <w:b/>
          <w:color w:val="FF0000"/>
          <w:sz w:val="24"/>
          <w:szCs w:val="24"/>
        </w:rPr>
        <w:tab/>
        <w:t>XYX</w:t>
      </w:r>
      <w:r w:rsidR="00BD3483">
        <w:rPr>
          <w:b/>
          <w:color w:val="FF0000"/>
          <w:sz w:val="24"/>
          <w:szCs w:val="24"/>
        </w:rPr>
        <w:tab/>
      </w:r>
      <w:r w:rsidR="00BD3483">
        <w:rPr>
          <w:b/>
          <w:color w:val="FF0000"/>
          <w:sz w:val="24"/>
          <w:szCs w:val="24"/>
        </w:rPr>
        <w:tab/>
        <w:t>XYZ</w:t>
      </w:r>
      <w:r w:rsidR="00BD3483">
        <w:rPr>
          <w:b/>
          <w:color w:val="FF0000"/>
          <w:sz w:val="24"/>
          <w:szCs w:val="24"/>
        </w:rPr>
        <w:tab/>
      </w:r>
      <w:r w:rsidR="00BD3483">
        <w:rPr>
          <w:b/>
          <w:color w:val="FF0000"/>
          <w:sz w:val="24"/>
          <w:szCs w:val="24"/>
        </w:rPr>
        <w:tab/>
      </w:r>
      <w:r w:rsidR="00BD3483">
        <w:rPr>
          <w:b/>
          <w:color w:val="FF0000"/>
          <w:sz w:val="24"/>
          <w:szCs w:val="24"/>
        </w:rPr>
        <w:tab/>
        <w:t>XYZ</w:t>
      </w:r>
      <w:r w:rsidR="00BD3483">
        <w:rPr>
          <w:b/>
          <w:color w:val="FF0000"/>
          <w:sz w:val="24"/>
          <w:szCs w:val="24"/>
        </w:rPr>
        <w:tab/>
      </w:r>
      <w:r w:rsidR="00BD3483">
        <w:rPr>
          <w:b/>
          <w:color w:val="FF0000"/>
          <w:sz w:val="24"/>
          <w:szCs w:val="24"/>
        </w:rPr>
        <w:tab/>
      </w:r>
    </w:p>
    <w:p w:rsidR="00BD3483" w:rsidRPr="0068247D" w:rsidRDefault="0047046F" w:rsidP="004B1FDB">
      <w:pPr>
        <w:tabs>
          <w:tab w:val="left" w:pos="1590"/>
        </w:tabs>
        <w:ind w:firstLine="1440"/>
        <w:rPr>
          <w:b/>
          <w:color w:val="FFC000"/>
          <w:sz w:val="24"/>
          <w:szCs w:val="24"/>
        </w:rPr>
      </w:pPr>
      <w:r>
        <w:rPr>
          <w:b/>
          <w:noProof/>
          <w:color w:val="FFC000"/>
          <w:sz w:val="24"/>
          <w:szCs w:val="24"/>
        </w:rPr>
        <w:pict>
          <v:rect id="Rectangle 97" o:spid="_x0000_s1049" style="position:absolute;left:0;text-align:left;margin-left:433.5pt;margin-top:23.15pt;width:64.5pt;height:19.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BD3483" w:rsidRPr="00BD3483" w:rsidRDefault="00874D6C" w:rsidP="00BD348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APPROVED</w:t>
                  </w:r>
                </w:p>
              </w:txbxContent>
            </v:textbox>
          </v:rect>
        </w:pict>
      </w:r>
      <w:r w:rsidR="00BD3483" w:rsidRPr="0068247D">
        <w:rPr>
          <w:b/>
          <w:color w:val="FFC000"/>
          <w:sz w:val="24"/>
          <w:szCs w:val="24"/>
        </w:rPr>
        <w:t>2022VY011</w:t>
      </w:r>
      <w:r w:rsidR="00BD3483" w:rsidRPr="0068247D">
        <w:rPr>
          <w:b/>
          <w:color w:val="FFC000"/>
          <w:sz w:val="24"/>
          <w:szCs w:val="24"/>
        </w:rPr>
        <w:tab/>
      </w:r>
      <w:r w:rsidR="00BD3483" w:rsidRPr="0068247D">
        <w:rPr>
          <w:b/>
          <w:color w:val="FFC000"/>
          <w:sz w:val="24"/>
          <w:szCs w:val="24"/>
        </w:rPr>
        <w:tab/>
        <w:t>XYZ</w:t>
      </w:r>
      <w:r w:rsidR="00BD3483" w:rsidRPr="0068247D">
        <w:rPr>
          <w:b/>
          <w:color w:val="FFC000"/>
          <w:sz w:val="24"/>
          <w:szCs w:val="24"/>
        </w:rPr>
        <w:tab/>
      </w:r>
      <w:r w:rsidR="00BD3483" w:rsidRPr="0068247D">
        <w:rPr>
          <w:b/>
          <w:color w:val="FFC000"/>
          <w:sz w:val="24"/>
          <w:szCs w:val="24"/>
        </w:rPr>
        <w:tab/>
        <w:t>XYZ</w:t>
      </w:r>
      <w:r w:rsidR="00BD3483" w:rsidRPr="0068247D">
        <w:rPr>
          <w:b/>
          <w:color w:val="FFC000"/>
          <w:sz w:val="24"/>
          <w:szCs w:val="24"/>
        </w:rPr>
        <w:tab/>
      </w:r>
      <w:r w:rsidR="00BD3483" w:rsidRPr="0068247D">
        <w:rPr>
          <w:b/>
          <w:color w:val="FFC000"/>
          <w:sz w:val="24"/>
          <w:szCs w:val="24"/>
        </w:rPr>
        <w:tab/>
      </w:r>
      <w:r w:rsidR="00BD3483" w:rsidRPr="0068247D">
        <w:rPr>
          <w:b/>
          <w:color w:val="FFC000"/>
          <w:sz w:val="24"/>
          <w:szCs w:val="24"/>
        </w:rPr>
        <w:tab/>
        <w:t>XYZ</w:t>
      </w:r>
    </w:p>
    <w:p w:rsidR="00BD3483" w:rsidRPr="00BD3483" w:rsidRDefault="00BD3483" w:rsidP="004B1FDB">
      <w:pPr>
        <w:tabs>
          <w:tab w:val="left" w:pos="1590"/>
        </w:tabs>
        <w:ind w:firstLine="1440"/>
        <w:rPr>
          <w:color w:val="00B050"/>
          <w:sz w:val="24"/>
          <w:szCs w:val="24"/>
        </w:rPr>
      </w:pPr>
      <w:r w:rsidRPr="00BD3483">
        <w:rPr>
          <w:b/>
          <w:color w:val="00B050"/>
          <w:sz w:val="24"/>
          <w:szCs w:val="24"/>
        </w:rPr>
        <w:t>2022VY012</w:t>
      </w:r>
      <w:r>
        <w:rPr>
          <w:b/>
          <w:color w:val="00B050"/>
          <w:sz w:val="24"/>
          <w:szCs w:val="24"/>
        </w:rPr>
        <w:tab/>
      </w:r>
      <w:r>
        <w:rPr>
          <w:b/>
          <w:color w:val="00B050"/>
          <w:sz w:val="24"/>
          <w:szCs w:val="24"/>
        </w:rPr>
        <w:tab/>
        <w:t>XYZ</w:t>
      </w:r>
      <w:r>
        <w:rPr>
          <w:b/>
          <w:color w:val="00B050"/>
          <w:sz w:val="24"/>
          <w:szCs w:val="24"/>
        </w:rPr>
        <w:tab/>
      </w:r>
      <w:r>
        <w:rPr>
          <w:b/>
          <w:color w:val="00B050"/>
          <w:sz w:val="24"/>
          <w:szCs w:val="24"/>
        </w:rPr>
        <w:tab/>
        <w:t>XYZ</w:t>
      </w:r>
      <w:r>
        <w:rPr>
          <w:b/>
          <w:color w:val="00B050"/>
          <w:sz w:val="24"/>
          <w:szCs w:val="24"/>
        </w:rPr>
        <w:tab/>
      </w:r>
      <w:r>
        <w:rPr>
          <w:b/>
          <w:color w:val="00B050"/>
          <w:sz w:val="24"/>
          <w:szCs w:val="24"/>
        </w:rPr>
        <w:tab/>
      </w:r>
      <w:r>
        <w:rPr>
          <w:b/>
          <w:color w:val="00B050"/>
          <w:sz w:val="24"/>
          <w:szCs w:val="24"/>
        </w:rPr>
        <w:tab/>
        <w:t>XYZ</w:t>
      </w:r>
      <w:r>
        <w:rPr>
          <w:b/>
          <w:color w:val="00B050"/>
          <w:sz w:val="24"/>
          <w:szCs w:val="24"/>
        </w:rPr>
        <w:tab/>
      </w:r>
    </w:p>
    <w:p w:rsidR="000F6E1B" w:rsidRDefault="000F6E1B" w:rsidP="00CB7DD1">
      <w:pPr>
        <w:tabs>
          <w:tab w:val="left" w:pos="1590"/>
        </w:tabs>
        <w:rPr>
          <w:sz w:val="24"/>
          <w:szCs w:val="24"/>
        </w:rPr>
      </w:pPr>
    </w:p>
    <w:p w:rsidR="004B1FDB" w:rsidRPr="00D67BE5" w:rsidRDefault="0047046F" w:rsidP="00D67BE5">
      <w:pPr>
        <w:pStyle w:val="ListParagraph"/>
        <w:numPr>
          <w:ilvl w:val="0"/>
          <w:numId w:val="5"/>
        </w:numPr>
        <w:tabs>
          <w:tab w:val="left" w:pos="1590"/>
        </w:tabs>
        <w:rPr>
          <w:sz w:val="24"/>
          <w:szCs w:val="24"/>
        </w:rPr>
      </w:pPr>
      <w:r w:rsidRPr="0047046F">
        <w:rPr>
          <w:b/>
          <w:noProof/>
          <w:sz w:val="28"/>
          <w:szCs w:val="28"/>
        </w:rPr>
        <w:lastRenderedPageBreak/>
        <w:pict>
          <v:rect id="Rectangle 137" o:spid="_x0000_s1053" style="position:absolute;left:0;text-align:left;margin-left:294pt;margin-top:-17.25pt;width:84.75pt;height:66.75pt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">
            <v:textbox>
              <w:txbxContent>
                <w:p w:rsidR="00F57E0F" w:rsidRDefault="00F57E0F">
                  <w:r>
                    <w:t>Any only one can show (</w:t>
                  </w:r>
                  <w:r w:rsidRPr="00F57E0F">
                    <w:rPr>
                      <w:i/>
                      <w:color w:val="FF0000"/>
                    </w:rPr>
                    <w:t>from registration process)</w:t>
                  </w:r>
                </w:p>
              </w:txbxContent>
            </v:textbox>
          </v:rect>
        </w:pict>
      </w:r>
      <w:r w:rsidR="00F57E0F">
        <w:rPr>
          <w:b/>
          <w:sz w:val="28"/>
          <w:szCs w:val="28"/>
        </w:rPr>
        <w:t xml:space="preserve">Type of Project:   </w:t>
      </w:r>
    </w:p>
    <w:p w:rsidR="004B1FDB" w:rsidRDefault="00795775" w:rsidP="00A05A96">
      <w:pPr>
        <w:tabs>
          <w:tab w:val="left" w:pos="1590"/>
        </w:tabs>
        <w:ind w:left="570" w:firstLine="1590"/>
        <w:rPr>
          <w:sz w:val="24"/>
          <w:szCs w:val="24"/>
        </w:rPr>
      </w:pPr>
      <w:r>
        <w:rPr>
          <w:sz w:val="24"/>
          <w:szCs w:val="24"/>
        </w:rPr>
        <w:t>(Only</w:t>
      </w:r>
      <w:r w:rsidR="004F1C97">
        <w:rPr>
          <w:sz w:val="24"/>
          <w:szCs w:val="24"/>
        </w:rPr>
        <w:t xml:space="preserve"> ones </w:t>
      </w:r>
      <w:r>
        <w:rPr>
          <w:sz w:val="24"/>
          <w:szCs w:val="24"/>
        </w:rPr>
        <w:t>show)</w:t>
      </w:r>
    </w:p>
    <w:p w:rsidR="00F57E0F" w:rsidRDefault="0047046F" w:rsidP="00A05A96">
      <w:pPr>
        <w:tabs>
          <w:tab w:val="left" w:pos="1590"/>
        </w:tabs>
        <w:ind w:left="570" w:firstLine="159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139" o:spid="_x0000_s1054" style="position:absolute;left:0;text-align:left;margin-left:289.5pt;margin-top:15.65pt;width:130.5pt;height:20.25pt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" fillcolor="white [3201]" strokecolor="#c2d69b [1942]" strokeweight="1pt">
            <v:fill color2="#d6e3bc [1302]" focus="100%" type="gradient"/>
            <v:shadow on="t" color="#4e6128 [1606]" opacity=".5" offset="1pt"/>
            <v:textbox>
              <w:txbxContent>
                <w:p w:rsidR="00CB7DD1" w:rsidRDefault="00CB7DD1">
                  <w:r>
                    <w:t>Submission Check List</w:t>
                  </w:r>
                </w:p>
              </w:txbxContent>
            </v:textbox>
          </v:rect>
        </w:pict>
      </w:r>
    </w:p>
    <w:p w:rsidR="00CB7DD1" w:rsidRDefault="0047046F" w:rsidP="00CB7DD1">
      <w:pPr>
        <w:tabs>
          <w:tab w:val="left" w:pos="1590"/>
        </w:tabs>
        <w:ind w:left="570" w:firstLine="159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143" o:spid="_x0000_s1112" type="#_x0000_t32" style="position:absolute;left:0;text-align:left;margin-left:349.5pt;margin-top:9.05pt;width:.75pt;height:21pt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">
            <v:stroke endarrow="block"/>
          </v:shape>
        </w:pict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</w:r>
    </w:p>
    <w:p w:rsidR="00CB7DD1" w:rsidRDefault="0047046F" w:rsidP="00CB7DD1">
      <w:pPr>
        <w:tabs>
          <w:tab w:val="left" w:pos="1590"/>
        </w:tabs>
        <w:spacing w:after="0" w:line="240" w:lineRule="auto"/>
        <w:ind w:left="570" w:firstLine="159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140" o:spid="_x0000_s1111" style="position:absolute;left:0;text-align:left;margin-left:309.75pt;margin-top:3.2pt;width:13.5pt;height:9pt;z-index:25177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"/>
        </w:pict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  <w:t>List         Checklist xyz</w:t>
      </w:r>
    </w:p>
    <w:p w:rsidR="00CB7DD1" w:rsidRDefault="0047046F" w:rsidP="00CB7DD1">
      <w:pPr>
        <w:tabs>
          <w:tab w:val="left" w:pos="1590"/>
        </w:tabs>
        <w:spacing w:after="0" w:line="240" w:lineRule="auto"/>
        <w:ind w:left="570" w:firstLine="159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141" o:spid="_x0000_s1110" style="position:absolute;left:0;text-align:left;margin-left:309.75pt;margin-top:5.05pt;width:13.5pt;height:9pt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"/>
        </w:pict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  <w:t xml:space="preserve">  Check list abc</w:t>
      </w:r>
    </w:p>
    <w:p w:rsidR="00CB7DD1" w:rsidRDefault="0047046F" w:rsidP="00C773CA">
      <w:pPr>
        <w:tabs>
          <w:tab w:val="left" w:pos="1590"/>
        </w:tabs>
        <w:spacing w:after="0" w:line="240" w:lineRule="auto"/>
        <w:ind w:left="570" w:firstLine="159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142" o:spid="_x0000_s1109" style="position:absolute;left:0;text-align:left;margin-left:309.75pt;margin-top:3.15pt;width:13.5pt;height:9pt;z-index:251777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"/>
        </w:pict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</w:r>
      <w:r w:rsidR="00CB7DD1">
        <w:rPr>
          <w:sz w:val="24"/>
          <w:szCs w:val="24"/>
        </w:rPr>
        <w:tab/>
        <w:t xml:space="preserve">  Checklist 123</w:t>
      </w:r>
    </w:p>
    <w:p w:rsidR="00F57E0F" w:rsidRDefault="0047046F" w:rsidP="00A05A96">
      <w:pPr>
        <w:tabs>
          <w:tab w:val="left" w:pos="1590"/>
        </w:tabs>
        <w:ind w:left="570" w:firstLine="1590"/>
        <w:rPr>
          <w:sz w:val="24"/>
          <w:szCs w:val="24"/>
        </w:rPr>
      </w:pPr>
      <w:r w:rsidRPr="0047046F">
        <w:rPr>
          <w:b/>
          <w:noProof/>
          <w:sz w:val="28"/>
          <w:szCs w:val="28"/>
        </w:rPr>
        <w:pict>
          <v:rect id="Rectangle 57" o:spid="_x0000_s1055" style="position:absolute;left:0;text-align:left;margin-left:374.25pt;margin-top:26.15pt;width:71.25pt;height:23.2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6A300A" w:rsidRDefault="006A300A">
                  <w:r>
                    <w:t>Submitted</w:t>
                  </w:r>
                </w:p>
              </w:txbxContent>
            </v:textbox>
          </v:rect>
        </w:pict>
      </w:r>
      <w:r w:rsidRPr="0047046F">
        <w:rPr>
          <w:b/>
          <w:noProof/>
          <w:sz w:val="28"/>
          <w:szCs w:val="28"/>
        </w:rPr>
        <w:pict>
          <v:rect id="Rectangle 56" o:spid="_x0000_s1056" style="position:absolute;left:0;text-align:left;margin-left:228pt;margin-top:26.15pt;width:52.5pt;height:23.2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6A300A" w:rsidRDefault="006A300A">
                  <w:r>
                    <w:t>Pending</w:t>
                  </w:r>
                </w:p>
              </w:txbxContent>
            </v:textbox>
          </v:rect>
        </w:pict>
      </w:r>
    </w:p>
    <w:p w:rsidR="006A300A" w:rsidRPr="00D67BE5" w:rsidRDefault="0047046F" w:rsidP="00D67BE5">
      <w:pPr>
        <w:pStyle w:val="ListParagraph"/>
        <w:numPr>
          <w:ilvl w:val="0"/>
          <w:numId w:val="5"/>
        </w:numPr>
        <w:tabs>
          <w:tab w:val="left" w:pos="1590"/>
        </w:tabs>
        <w:rPr>
          <w:b/>
          <w:sz w:val="28"/>
          <w:szCs w:val="28"/>
        </w:rPr>
      </w:pPr>
      <w:r w:rsidRPr="0047046F">
        <w:rPr>
          <w:noProof/>
          <w:u w:val="double"/>
        </w:rPr>
        <w:pict>
          <v:shape id="AutoShape 59" o:spid="_x0000_s1108" type="#_x0000_t32" style="position:absolute;left:0;text-align:left;margin-left:253.5pt;margin-top:22.55pt;width:.75pt;height:14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">
            <v:stroke endarrow="block"/>
          </v:shape>
        </w:pict>
      </w:r>
      <w:r w:rsidR="00F57E0F">
        <w:rPr>
          <w:b/>
          <w:sz w:val="28"/>
          <w:szCs w:val="28"/>
        </w:rPr>
        <w:t xml:space="preserve">Measurements: </w:t>
      </w:r>
      <w:r w:rsidR="00795775" w:rsidRPr="00D67BE5">
        <w:rPr>
          <w:b/>
          <w:sz w:val="28"/>
          <w:szCs w:val="28"/>
        </w:rPr>
        <w:tab/>
      </w:r>
      <w:r w:rsidR="006A300A" w:rsidRPr="00D67BE5">
        <w:rPr>
          <w:b/>
          <w:sz w:val="28"/>
          <w:szCs w:val="28"/>
        </w:rPr>
        <w:t xml:space="preserve">                                         or</w:t>
      </w:r>
    </w:p>
    <w:p w:rsidR="00382A12" w:rsidRDefault="002F21CE" w:rsidP="00CD16B8">
      <w:pPr>
        <w:tabs>
          <w:tab w:val="left" w:pos="1590"/>
        </w:tabs>
        <w:ind w:firstLine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923C4" w:rsidRPr="0062598F" w:rsidRDefault="0092704C" w:rsidP="0092704C">
      <w:pPr>
        <w:tabs>
          <w:tab w:val="left" w:pos="1590"/>
        </w:tabs>
        <w:ind w:left="1440"/>
        <w:rPr>
          <w:b/>
          <w:sz w:val="28"/>
          <w:szCs w:val="28"/>
        </w:rPr>
      </w:pPr>
      <w:r>
        <w:rPr>
          <w:sz w:val="24"/>
          <w:szCs w:val="24"/>
        </w:rPr>
        <w:t>No</w:t>
      </w:r>
      <w:r w:rsidR="00A05A96">
        <w:rPr>
          <w:sz w:val="24"/>
          <w:szCs w:val="24"/>
        </w:rPr>
        <w:t xml:space="preserve">te: </w:t>
      </w:r>
      <w:r w:rsidR="006A300A" w:rsidRPr="006A300A">
        <w:rPr>
          <w:sz w:val="24"/>
          <w:szCs w:val="24"/>
        </w:rPr>
        <w:t>If pending</w:t>
      </w:r>
      <w:r w:rsidR="006A300A">
        <w:rPr>
          <w:sz w:val="24"/>
          <w:szCs w:val="24"/>
        </w:rPr>
        <w:t xml:space="preserve"> Tab shows </w:t>
      </w:r>
      <w:r w:rsidR="006A300A" w:rsidRPr="006A300A">
        <w:rPr>
          <w:sz w:val="24"/>
          <w:szCs w:val="24"/>
        </w:rPr>
        <w:t>file be upload</w:t>
      </w:r>
      <w:r w:rsidR="006A300A">
        <w:rPr>
          <w:sz w:val="24"/>
          <w:szCs w:val="24"/>
        </w:rPr>
        <w:t xml:space="preserve">   (PDF/ JPEG/ EXCEL) </w:t>
      </w:r>
      <w:r w:rsidR="00795775" w:rsidRPr="006A300A">
        <w:rPr>
          <w:sz w:val="24"/>
          <w:szCs w:val="24"/>
        </w:rPr>
        <w:tab/>
      </w:r>
      <w:r w:rsidR="00804B37">
        <w:rPr>
          <w:sz w:val="24"/>
          <w:szCs w:val="24"/>
        </w:rPr>
        <w:t xml:space="preserve">if still pending documents, what the reason write done under below note box </w:t>
      </w:r>
    </w:p>
    <w:tbl>
      <w:tblPr>
        <w:tblStyle w:val="TableGrid"/>
        <w:tblpPr w:leftFromText="180" w:rightFromText="180" w:vertAnchor="text" w:horzAnchor="page" w:tblpX="4048" w:tblpY="162"/>
        <w:tblW w:w="0" w:type="auto"/>
        <w:tblLook w:val="04A0"/>
      </w:tblPr>
      <w:tblGrid>
        <w:gridCol w:w="468"/>
        <w:gridCol w:w="796"/>
        <w:gridCol w:w="1042"/>
      </w:tblGrid>
      <w:tr w:rsidR="006923C4" w:rsidTr="00D5631E">
        <w:trPr>
          <w:trHeight w:val="241"/>
        </w:trPr>
        <w:tc>
          <w:tcPr>
            <w:tcW w:w="468" w:type="dxa"/>
          </w:tcPr>
          <w:p w:rsidR="006923C4" w:rsidRDefault="006923C4" w:rsidP="00D5631E">
            <w:pPr>
              <w:tabs>
                <w:tab w:val="left" w:pos="15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</w:t>
            </w:r>
          </w:p>
        </w:tc>
        <w:tc>
          <w:tcPr>
            <w:tcW w:w="796" w:type="dxa"/>
          </w:tcPr>
          <w:p w:rsidR="006923C4" w:rsidRDefault="006923C4" w:rsidP="00D5631E">
            <w:pPr>
              <w:tabs>
                <w:tab w:val="left" w:pos="15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42" w:type="dxa"/>
          </w:tcPr>
          <w:p w:rsidR="006923C4" w:rsidRDefault="006923C4" w:rsidP="00D5631E">
            <w:pPr>
              <w:tabs>
                <w:tab w:val="left" w:pos="15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</w:tr>
    </w:tbl>
    <w:p w:rsidR="006923C4" w:rsidRDefault="006923C4" w:rsidP="00804B37">
      <w:pPr>
        <w:tabs>
          <w:tab w:val="left" w:pos="1590"/>
        </w:tabs>
        <w:ind w:firstLine="1440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</w:p>
    <w:tbl>
      <w:tblPr>
        <w:tblStyle w:val="TableGrid"/>
        <w:tblW w:w="0" w:type="auto"/>
        <w:tblInd w:w="2827" w:type="dxa"/>
        <w:tblLook w:val="04A0"/>
      </w:tblPr>
      <w:tblGrid>
        <w:gridCol w:w="6764"/>
      </w:tblGrid>
      <w:tr w:rsidR="006923C4" w:rsidTr="00404C9F">
        <w:trPr>
          <w:trHeight w:val="1122"/>
        </w:trPr>
        <w:tc>
          <w:tcPr>
            <w:tcW w:w="6764" w:type="dxa"/>
          </w:tcPr>
          <w:p w:rsidR="006923C4" w:rsidRDefault="006923C4" w:rsidP="006923C4">
            <w:pPr>
              <w:tabs>
                <w:tab w:val="left" w:pos="15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Particular employee can write reason for pending </w:t>
            </w:r>
          </w:p>
        </w:tc>
      </w:tr>
    </w:tbl>
    <w:p w:rsidR="006923C4" w:rsidRDefault="006923C4" w:rsidP="00804B37">
      <w:pPr>
        <w:tabs>
          <w:tab w:val="left" w:pos="1590"/>
        </w:tabs>
        <w:ind w:firstLine="1440"/>
        <w:rPr>
          <w:sz w:val="24"/>
          <w:szCs w:val="24"/>
        </w:rPr>
      </w:pPr>
    </w:p>
    <w:p w:rsidR="006A300A" w:rsidRPr="006923C4" w:rsidRDefault="0047046F" w:rsidP="006923C4">
      <w:pPr>
        <w:pStyle w:val="ListParagraph"/>
        <w:numPr>
          <w:ilvl w:val="0"/>
          <w:numId w:val="5"/>
        </w:numPr>
        <w:tabs>
          <w:tab w:val="left" w:pos="1590"/>
        </w:tabs>
        <w:rPr>
          <w:b/>
          <w:sz w:val="28"/>
          <w:szCs w:val="28"/>
        </w:rPr>
      </w:pPr>
      <w:r w:rsidRPr="0047046F">
        <w:rPr>
          <w:noProof/>
          <w:u w:val="double"/>
        </w:rPr>
        <w:pict>
          <v:shape id="AutoShape 80" o:spid="_x0000_s1107" type="#_x0000_t32" style="position:absolute;left:0;text-align:left;margin-left:231.75pt;margin-top:22.95pt;width:0;height:10.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">
            <v:stroke endarrow="block"/>
          </v:shape>
        </w:pict>
      </w:r>
      <w:r w:rsidRPr="0047046F">
        <w:rPr>
          <w:noProof/>
          <w:u w:val="double"/>
        </w:rPr>
        <w:pict>
          <v:rect id="Rectangle 62" o:spid="_x0000_s1058" style="position:absolute;left:0;text-align:left;margin-left:294pt;margin-top:-.3pt;width:71.25pt;height:23.2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6A300A" w:rsidRDefault="006A300A" w:rsidP="006A300A">
                  <w:r>
                    <w:t>Submitted</w:t>
                  </w:r>
                </w:p>
              </w:txbxContent>
            </v:textbox>
          </v:rect>
        </w:pict>
      </w:r>
      <w:r w:rsidRPr="0047046F">
        <w:rPr>
          <w:noProof/>
          <w:u w:val="double"/>
        </w:rPr>
        <w:pict>
          <v:rect id="Rectangle 61" o:spid="_x0000_s1059" style="position:absolute;left:0;text-align:left;margin-left:205.5pt;margin-top:-.3pt;width:52.5pt;height:23.2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6A300A" w:rsidRDefault="006A300A" w:rsidP="006A300A">
                  <w:r>
                    <w:t>Pending</w:t>
                  </w:r>
                </w:p>
              </w:txbxContent>
            </v:textbox>
          </v:rect>
        </w:pict>
      </w:r>
      <w:r w:rsidR="004F1C97" w:rsidRPr="006923C4">
        <w:rPr>
          <w:b/>
          <w:sz w:val="28"/>
          <w:szCs w:val="28"/>
          <w:u w:val="double"/>
        </w:rPr>
        <w:t>Layout</w:t>
      </w:r>
      <w:r w:rsidR="006A300A" w:rsidRPr="006923C4">
        <w:rPr>
          <w:b/>
          <w:sz w:val="28"/>
          <w:szCs w:val="28"/>
        </w:rPr>
        <w:tab/>
      </w:r>
      <w:r w:rsidR="006A300A" w:rsidRPr="006923C4">
        <w:rPr>
          <w:b/>
          <w:sz w:val="28"/>
          <w:szCs w:val="28"/>
        </w:rPr>
        <w:tab/>
      </w:r>
      <w:r w:rsidR="006A300A" w:rsidRPr="006923C4">
        <w:rPr>
          <w:b/>
          <w:sz w:val="28"/>
          <w:szCs w:val="28"/>
        </w:rPr>
        <w:tab/>
      </w:r>
      <w:r w:rsidR="00804B37" w:rsidRPr="006923C4">
        <w:rPr>
          <w:b/>
          <w:sz w:val="28"/>
          <w:szCs w:val="28"/>
        </w:rPr>
        <w:t>or</w:t>
      </w:r>
      <w:r w:rsidR="006A300A" w:rsidRPr="006923C4">
        <w:rPr>
          <w:b/>
          <w:sz w:val="28"/>
          <w:szCs w:val="28"/>
        </w:rPr>
        <w:t xml:space="preserve">         or</w:t>
      </w:r>
    </w:p>
    <w:p w:rsidR="00ED777A" w:rsidRPr="007E07C7" w:rsidRDefault="0047046F" w:rsidP="007E07C7">
      <w:pPr>
        <w:tabs>
          <w:tab w:val="left" w:pos="1590"/>
        </w:tabs>
        <w:ind w:left="5760"/>
        <w:rPr>
          <w:sz w:val="24"/>
          <w:szCs w:val="24"/>
        </w:rPr>
      </w:pPr>
      <w:r w:rsidRPr="0047046F">
        <w:rPr>
          <w:b/>
          <w:noProof/>
          <w:sz w:val="28"/>
          <w:szCs w:val="28"/>
        </w:rPr>
        <w:pict>
          <v:rect id="Rectangle 65" o:spid="_x0000_s1060" style="position:absolute;left:0;text-align:left;margin-left:205.5pt;margin-top:3.8pt;width:48pt;height:24.7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ED777A" w:rsidRDefault="00ED777A" w:rsidP="00ED777A">
                  <w:r>
                    <w:t>Upload</w:t>
                  </w:r>
                </w:p>
              </w:txbxContent>
            </v:textbox>
          </v:rect>
        </w:pict>
      </w:r>
      <w:r w:rsidR="00C63A41">
        <w:rPr>
          <w:sz w:val="24"/>
          <w:szCs w:val="24"/>
        </w:rPr>
        <w:t xml:space="preserve">(if receptionist select the Y(yes), here only show upload tab otherwise           N(no) Pending tab can show </w:t>
      </w:r>
    </w:p>
    <w:p w:rsidR="0079356A" w:rsidRDefault="0079356A" w:rsidP="00804B37">
      <w:pPr>
        <w:tabs>
          <w:tab w:val="left" w:pos="1590"/>
        </w:tabs>
        <w:ind w:firstLine="1440"/>
        <w:rPr>
          <w:sz w:val="24"/>
          <w:szCs w:val="24"/>
        </w:rPr>
      </w:pPr>
    </w:p>
    <w:p w:rsidR="00804B37" w:rsidRDefault="00A05A96" w:rsidP="0092704C">
      <w:pPr>
        <w:tabs>
          <w:tab w:val="left" w:pos="1590"/>
        </w:tabs>
        <w:ind w:left="1440"/>
        <w:rPr>
          <w:b/>
          <w:sz w:val="28"/>
          <w:szCs w:val="28"/>
        </w:rPr>
      </w:pPr>
      <w:r>
        <w:rPr>
          <w:sz w:val="24"/>
          <w:szCs w:val="24"/>
        </w:rPr>
        <w:t xml:space="preserve">Note: </w:t>
      </w:r>
      <w:r w:rsidR="006A300A" w:rsidRPr="006A300A">
        <w:rPr>
          <w:sz w:val="24"/>
          <w:szCs w:val="24"/>
        </w:rPr>
        <w:t>If pending</w:t>
      </w:r>
      <w:r w:rsidR="006A300A">
        <w:rPr>
          <w:sz w:val="24"/>
          <w:szCs w:val="24"/>
        </w:rPr>
        <w:t xml:space="preserve"> Tab shows </w:t>
      </w:r>
      <w:r w:rsidR="006A300A" w:rsidRPr="006A300A">
        <w:rPr>
          <w:sz w:val="24"/>
          <w:szCs w:val="24"/>
        </w:rPr>
        <w:t>file be upload</w:t>
      </w:r>
      <w:r w:rsidR="006A300A">
        <w:rPr>
          <w:sz w:val="24"/>
          <w:szCs w:val="24"/>
        </w:rPr>
        <w:t xml:space="preserve">   (PDF/ JPEG/ EXCEL) </w:t>
      </w:r>
      <w:r w:rsidR="00804B37">
        <w:rPr>
          <w:sz w:val="24"/>
          <w:szCs w:val="24"/>
        </w:rPr>
        <w:t xml:space="preserve">if still pending documents, what the reason write done under below note box </w:t>
      </w:r>
    </w:p>
    <w:p w:rsidR="00382A12" w:rsidRDefault="00382A12" w:rsidP="00CD16B8">
      <w:pPr>
        <w:tabs>
          <w:tab w:val="left" w:pos="1590"/>
        </w:tabs>
        <w:ind w:firstLine="1440"/>
        <w:rPr>
          <w:b/>
          <w:sz w:val="28"/>
          <w:szCs w:val="28"/>
        </w:rPr>
      </w:pPr>
    </w:p>
    <w:p w:rsidR="004F1C97" w:rsidRPr="00D67BE5" w:rsidRDefault="0047046F" w:rsidP="00D67BE5">
      <w:pPr>
        <w:pStyle w:val="ListParagraph"/>
        <w:numPr>
          <w:ilvl w:val="0"/>
          <w:numId w:val="5"/>
        </w:numPr>
        <w:tabs>
          <w:tab w:val="left" w:pos="1590"/>
        </w:tabs>
        <w:rPr>
          <w:b/>
          <w:sz w:val="28"/>
          <w:szCs w:val="28"/>
        </w:rPr>
      </w:pPr>
      <w:r w:rsidRPr="0047046F">
        <w:rPr>
          <w:noProof/>
        </w:rPr>
        <w:pict>
          <v:shape id="AutoShape 75" o:spid="_x0000_s1106" type="#_x0000_t32" style="position:absolute;left:0;text-align:left;margin-left:282pt;margin-top:26.25pt;width:.75pt;height:14.2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">
            <v:stroke endarrow="block"/>
          </v:shape>
        </w:pict>
      </w:r>
      <w:r w:rsidRPr="0047046F">
        <w:rPr>
          <w:noProof/>
        </w:rPr>
        <w:pict>
          <v:rect id="Rectangle 67" o:spid="_x0000_s1061" style="position:absolute;left:0;text-align:left;margin-left:258pt;margin-top:-.75pt;width:52.5pt;height:23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ED777A" w:rsidRDefault="00ED777A" w:rsidP="00ED777A">
                  <w:r>
                    <w:t>Pending</w:t>
                  </w:r>
                </w:p>
              </w:txbxContent>
            </v:textbox>
          </v:rect>
        </w:pict>
      </w:r>
      <w:r w:rsidRPr="0047046F">
        <w:rPr>
          <w:noProof/>
        </w:rPr>
        <w:pict>
          <v:rect id="Rectangle 68" o:spid="_x0000_s1062" style="position:absolute;left:0;text-align:left;margin-left:343.5pt;margin-top:3pt;width:71.25pt;height:23.2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ED777A" w:rsidRDefault="00ED777A" w:rsidP="00ED777A">
                  <w:r>
                    <w:t>Submitted</w:t>
                  </w:r>
                </w:p>
              </w:txbxContent>
            </v:textbox>
          </v:rect>
        </w:pict>
      </w:r>
      <w:r w:rsidR="004F1C97" w:rsidRPr="00D67BE5">
        <w:rPr>
          <w:b/>
          <w:sz w:val="28"/>
          <w:szCs w:val="28"/>
        </w:rPr>
        <w:t>Structural Design</w:t>
      </w:r>
      <w:r w:rsidR="004F1C97" w:rsidRPr="00D67BE5">
        <w:rPr>
          <w:b/>
          <w:sz w:val="28"/>
          <w:szCs w:val="28"/>
        </w:rPr>
        <w:tab/>
      </w:r>
      <w:r w:rsidR="00167216" w:rsidRPr="00D67BE5">
        <w:rPr>
          <w:b/>
          <w:sz w:val="28"/>
          <w:szCs w:val="28"/>
        </w:rPr>
        <w:t>…</w:t>
      </w:r>
      <w:r w:rsidR="00ED777A" w:rsidRPr="00D67BE5">
        <w:rPr>
          <w:b/>
          <w:sz w:val="28"/>
          <w:szCs w:val="28"/>
        </w:rPr>
        <w:tab/>
      </w:r>
      <w:r w:rsidR="00ED777A" w:rsidRPr="00D67BE5">
        <w:rPr>
          <w:b/>
          <w:sz w:val="28"/>
          <w:szCs w:val="28"/>
        </w:rPr>
        <w:tab/>
      </w:r>
      <w:r w:rsidR="00ED777A" w:rsidRPr="00D67BE5">
        <w:rPr>
          <w:b/>
          <w:sz w:val="28"/>
          <w:szCs w:val="28"/>
        </w:rPr>
        <w:tab/>
        <w:t>or</w:t>
      </w:r>
    </w:p>
    <w:p w:rsidR="00ED777A" w:rsidRDefault="0047046F" w:rsidP="00CD16B8">
      <w:pPr>
        <w:tabs>
          <w:tab w:val="left" w:pos="1590"/>
        </w:tabs>
        <w:ind w:firstLine="1440"/>
        <w:rPr>
          <w:b/>
          <w:sz w:val="28"/>
          <w:szCs w:val="28"/>
        </w:rPr>
      </w:pPr>
      <w:r w:rsidRPr="0047046F">
        <w:rPr>
          <w:noProof/>
        </w:rPr>
        <w:pict>
          <v:rect id="Rectangle 66" o:spid="_x0000_s1063" style="position:absolute;left:0;text-align:left;margin-left:258pt;margin-top:10.8pt;width:48pt;height:24.7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ED777A" w:rsidRDefault="00ED777A" w:rsidP="00ED777A">
                  <w:r>
                    <w:t>Upload</w:t>
                  </w:r>
                </w:p>
              </w:txbxContent>
            </v:textbox>
          </v:rect>
        </w:pict>
      </w:r>
    </w:p>
    <w:p w:rsidR="00382A12" w:rsidRDefault="00382A12" w:rsidP="00CD16B8">
      <w:pPr>
        <w:tabs>
          <w:tab w:val="left" w:pos="1590"/>
        </w:tabs>
        <w:ind w:firstLine="1440"/>
        <w:rPr>
          <w:sz w:val="24"/>
          <w:szCs w:val="24"/>
        </w:rPr>
      </w:pPr>
    </w:p>
    <w:p w:rsidR="00ED777A" w:rsidRDefault="00A05A96" w:rsidP="0092704C">
      <w:pPr>
        <w:tabs>
          <w:tab w:val="left" w:pos="1590"/>
        </w:tabs>
        <w:ind w:left="1440"/>
        <w:rPr>
          <w:b/>
          <w:sz w:val="28"/>
          <w:szCs w:val="28"/>
        </w:rPr>
      </w:pPr>
      <w:r>
        <w:rPr>
          <w:sz w:val="24"/>
          <w:szCs w:val="24"/>
        </w:rPr>
        <w:t xml:space="preserve">Note: </w:t>
      </w:r>
      <w:r w:rsidR="00382A12" w:rsidRPr="006A300A">
        <w:rPr>
          <w:sz w:val="24"/>
          <w:szCs w:val="24"/>
        </w:rPr>
        <w:t>If pending</w:t>
      </w:r>
      <w:r w:rsidR="00382A12">
        <w:rPr>
          <w:sz w:val="24"/>
          <w:szCs w:val="24"/>
        </w:rPr>
        <w:t xml:space="preserve"> Tab shows </w:t>
      </w:r>
      <w:r w:rsidR="00382A12" w:rsidRPr="006A300A">
        <w:rPr>
          <w:sz w:val="24"/>
          <w:szCs w:val="24"/>
        </w:rPr>
        <w:t xml:space="preserve">file be </w:t>
      </w:r>
      <w:r w:rsidR="00922B28" w:rsidRPr="006A300A">
        <w:rPr>
          <w:sz w:val="24"/>
          <w:szCs w:val="24"/>
        </w:rPr>
        <w:t>upload</w:t>
      </w:r>
      <w:r w:rsidR="00922B28">
        <w:rPr>
          <w:sz w:val="24"/>
          <w:szCs w:val="24"/>
        </w:rPr>
        <w:t xml:space="preserve"> (</w:t>
      </w:r>
      <w:r w:rsidR="00382A12">
        <w:rPr>
          <w:sz w:val="24"/>
          <w:szCs w:val="24"/>
        </w:rPr>
        <w:t xml:space="preserve">PDF/ JPEG/ EXCEL) </w:t>
      </w:r>
      <w:r w:rsidR="00804B37">
        <w:rPr>
          <w:sz w:val="24"/>
          <w:szCs w:val="24"/>
        </w:rPr>
        <w:t xml:space="preserve">if still pending documents, what the reason write done under below note box </w:t>
      </w:r>
    </w:p>
    <w:p w:rsidR="004F1C97" w:rsidRPr="00D67BE5" w:rsidRDefault="0047046F" w:rsidP="00D67BE5">
      <w:pPr>
        <w:pStyle w:val="ListParagraph"/>
        <w:numPr>
          <w:ilvl w:val="0"/>
          <w:numId w:val="5"/>
        </w:numPr>
        <w:tabs>
          <w:tab w:val="left" w:pos="159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71" o:spid="_x0000_s1064" style="position:absolute;left:0;text-align:left;margin-left:343.5pt;margin-top:-.3pt;width:71.25pt;height:23.2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ED777A" w:rsidRDefault="00ED777A" w:rsidP="00ED777A">
                  <w:r>
                    <w:t>Submitted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Rectangle 70" o:spid="_x0000_s1065" style="position:absolute;left:0;text-align:left;margin-left:255.75pt;margin-top:-.3pt;width:52.5pt;height:23.2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ED777A" w:rsidRDefault="00ED777A" w:rsidP="00ED777A">
                  <w:r>
                    <w:t>Pending</w:t>
                  </w:r>
                </w:p>
              </w:txbxContent>
            </v:textbox>
          </v:rect>
        </w:pict>
      </w:r>
      <w:r w:rsidRPr="0047046F">
        <w:rPr>
          <w:noProof/>
        </w:rPr>
        <w:pict>
          <v:shape id="AutoShape 76" o:spid="_x0000_s1105" type="#_x0000_t32" style="position:absolute;left:0;text-align:left;margin-left:282pt;margin-top:22.95pt;width:.75pt;height:19.7pt;flip:x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">
            <v:stroke endarrow="block"/>
          </v:shape>
        </w:pict>
      </w:r>
      <w:r w:rsidR="004F1C97" w:rsidRPr="00D67BE5">
        <w:rPr>
          <w:b/>
          <w:sz w:val="28"/>
          <w:szCs w:val="28"/>
        </w:rPr>
        <w:t xml:space="preserve">Elevation </w:t>
      </w:r>
      <w:r w:rsidR="00A05A96" w:rsidRPr="00D67BE5">
        <w:rPr>
          <w:b/>
          <w:sz w:val="28"/>
          <w:szCs w:val="28"/>
        </w:rPr>
        <w:t>Drawing …</w:t>
      </w:r>
      <w:r w:rsidR="00167216" w:rsidRPr="00D67BE5">
        <w:rPr>
          <w:b/>
          <w:sz w:val="28"/>
          <w:szCs w:val="28"/>
        </w:rPr>
        <w:t>.</w:t>
      </w:r>
      <w:r w:rsidR="00ED777A" w:rsidRPr="00D67BE5">
        <w:rPr>
          <w:b/>
          <w:sz w:val="28"/>
          <w:szCs w:val="28"/>
        </w:rPr>
        <w:tab/>
      </w:r>
      <w:r w:rsidR="00ED777A" w:rsidRPr="00D67BE5">
        <w:rPr>
          <w:b/>
          <w:sz w:val="28"/>
          <w:szCs w:val="28"/>
        </w:rPr>
        <w:tab/>
      </w:r>
      <w:r w:rsidR="00ED777A" w:rsidRPr="00D67BE5">
        <w:rPr>
          <w:b/>
          <w:sz w:val="28"/>
          <w:szCs w:val="28"/>
        </w:rPr>
        <w:tab/>
        <w:t>or</w:t>
      </w:r>
    </w:p>
    <w:p w:rsidR="00ED777A" w:rsidRDefault="0047046F" w:rsidP="00CD16B8">
      <w:pPr>
        <w:tabs>
          <w:tab w:val="left" w:pos="1590"/>
        </w:tabs>
        <w:ind w:firstLine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69" o:spid="_x0000_s1066" style="position:absolute;left:0;text-align:left;margin-left:258pt;margin-top:13pt;width:48pt;height:24.7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ED777A" w:rsidRDefault="00ED777A" w:rsidP="00ED777A">
                  <w:r>
                    <w:t>Upload</w:t>
                  </w:r>
                </w:p>
              </w:txbxContent>
            </v:textbox>
          </v:rect>
        </w:pict>
      </w:r>
    </w:p>
    <w:p w:rsidR="00382A12" w:rsidRDefault="00382A12" w:rsidP="00CD16B8">
      <w:pPr>
        <w:tabs>
          <w:tab w:val="left" w:pos="1590"/>
        </w:tabs>
        <w:ind w:firstLine="1440"/>
        <w:rPr>
          <w:b/>
          <w:sz w:val="28"/>
          <w:szCs w:val="28"/>
        </w:rPr>
      </w:pPr>
    </w:p>
    <w:p w:rsidR="00ED777A" w:rsidRDefault="00A05A96" w:rsidP="00736AF5">
      <w:pPr>
        <w:tabs>
          <w:tab w:val="left" w:pos="1590"/>
        </w:tabs>
        <w:ind w:left="1590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382A12" w:rsidRPr="006A300A">
        <w:rPr>
          <w:sz w:val="24"/>
          <w:szCs w:val="24"/>
        </w:rPr>
        <w:t>If pending</w:t>
      </w:r>
      <w:r w:rsidR="00382A12">
        <w:rPr>
          <w:sz w:val="24"/>
          <w:szCs w:val="24"/>
        </w:rPr>
        <w:t xml:space="preserve"> Tab shows </w:t>
      </w:r>
      <w:r w:rsidR="00382A12" w:rsidRPr="006A300A">
        <w:rPr>
          <w:sz w:val="24"/>
          <w:szCs w:val="24"/>
        </w:rPr>
        <w:t>file be upload</w:t>
      </w:r>
      <w:r w:rsidR="00382A12">
        <w:rPr>
          <w:sz w:val="24"/>
          <w:szCs w:val="24"/>
        </w:rPr>
        <w:t xml:space="preserve">   (PDF/ JPEG/ EXCEL) </w:t>
      </w:r>
      <w:r w:rsidR="00804B37">
        <w:rPr>
          <w:sz w:val="24"/>
          <w:szCs w:val="24"/>
        </w:rPr>
        <w:t xml:space="preserve">if still pending documents, what the reason write done under below note box </w:t>
      </w:r>
    </w:p>
    <w:p w:rsidR="00736AF5" w:rsidRDefault="00736AF5" w:rsidP="00736AF5">
      <w:pPr>
        <w:tabs>
          <w:tab w:val="left" w:pos="1590"/>
        </w:tabs>
        <w:ind w:left="1590"/>
        <w:rPr>
          <w:sz w:val="24"/>
          <w:szCs w:val="24"/>
        </w:rPr>
      </w:pPr>
    </w:p>
    <w:p w:rsidR="00736AF5" w:rsidRDefault="00736AF5" w:rsidP="00736AF5">
      <w:pPr>
        <w:tabs>
          <w:tab w:val="left" w:pos="1590"/>
        </w:tabs>
        <w:ind w:left="1590"/>
        <w:rPr>
          <w:b/>
          <w:sz w:val="28"/>
          <w:szCs w:val="28"/>
        </w:rPr>
      </w:pPr>
    </w:p>
    <w:p w:rsidR="007E07C7" w:rsidRDefault="0047046F" w:rsidP="007E07C7">
      <w:pPr>
        <w:tabs>
          <w:tab w:val="left" w:pos="1590"/>
          <w:tab w:val="left" w:pos="5100"/>
        </w:tabs>
        <w:ind w:firstLine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73" o:spid="_x0000_s1067" style="position:absolute;left:0;text-align:left;margin-left:225pt;margin-top:9.75pt;width:52.5pt;height:23.2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ED777A" w:rsidRDefault="00ED777A" w:rsidP="00ED777A">
                  <w:r>
                    <w:t>Pending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Rectangle 74" o:spid="_x0000_s1068" style="position:absolute;left:0;text-align:left;margin-left:300.75pt;margin-top:9.75pt;width:71.25pt;height:23.2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ED777A" w:rsidRDefault="00ED777A" w:rsidP="00ED777A">
                  <w:r>
                    <w:t>Submitted</w:t>
                  </w:r>
                </w:p>
              </w:txbxContent>
            </v:textbox>
          </v:rect>
        </w:pict>
      </w:r>
    </w:p>
    <w:p w:rsidR="00ED777A" w:rsidRPr="00736AF5" w:rsidRDefault="0047046F" w:rsidP="00736AF5">
      <w:pPr>
        <w:pStyle w:val="ListParagraph"/>
        <w:numPr>
          <w:ilvl w:val="0"/>
          <w:numId w:val="5"/>
        </w:numPr>
        <w:tabs>
          <w:tab w:val="left" w:pos="1590"/>
          <w:tab w:val="left" w:pos="495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72" o:spid="_x0000_s1069" style="position:absolute;left:0;text-align:left;margin-left:229.5pt;margin-top:26.35pt;width:48pt;height:24.7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ED777A" w:rsidRDefault="00ED777A" w:rsidP="00ED777A">
                  <w:r>
                    <w:t>Upload</w:t>
                  </w:r>
                </w:p>
              </w:txbxContent>
            </v:textbox>
          </v:rect>
        </w:pict>
      </w:r>
      <w:r w:rsidRPr="0047046F">
        <w:rPr>
          <w:noProof/>
        </w:rPr>
        <w:pict>
          <v:shape id="AutoShape 77" o:spid="_x0000_s1104" type="#_x0000_t32" style="position:absolute;left:0;text-align:left;margin-left:252.75pt;margin-top:15.95pt;width:.05pt;height:.0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">
            <v:stroke endarrow="block"/>
          </v:shape>
        </w:pict>
      </w:r>
      <w:r w:rsidR="004F1C97" w:rsidRPr="00D67BE5">
        <w:rPr>
          <w:b/>
          <w:sz w:val="28"/>
          <w:szCs w:val="28"/>
        </w:rPr>
        <w:t>Estimation</w:t>
      </w:r>
      <w:r w:rsidR="00ED777A" w:rsidRPr="00D67BE5">
        <w:rPr>
          <w:b/>
          <w:sz w:val="28"/>
          <w:szCs w:val="28"/>
        </w:rPr>
        <w:tab/>
      </w:r>
      <w:r w:rsidR="00167216" w:rsidRPr="00D67BE5">
        <w:rPr>
          <w:b/>
          <w:sz w:val="28"/>
          <w:szCs w:val="28"/>
        </w:rPr>
        <w:t>.</w:t>
      </w:r>
      <w:r w:rsidR="00ED777A" w:rsidRPr="00D67BE5">
        <w:rPr>
          <w:b/>
          <w:sz w:val="28"/>
          <w:szCs w:val="28"/>
        </w:rPr>
        <w:tab/>
      </w:r>
      <w:r w:rsidR="00ED777A" w:rsidRPr="00D67BE5">
        <w:rPr>
          <w:b/>
          <w:sz w:val="28"/>
          <w:szCs w:val="28"/>
        </w:rPr>
        <w:tab/>
      </w:r>
      <w:r w:rsidR="007E07C7">
        <w:rPr>
          <w:b/>
          <w:sz w:val="28"/>
          <w:szCs w:val="28"/>
        </w:rPr>
        <w:tab/>
      </w:r>
      <w:r w:rsidR="007E07C7">
        <w:rPr>
          <w:b/>
          <w:sz w:val="28"/>
          <w:szCs w:val="28"/>
        </w:rPr>
        <w:tab/>
      </w:r>
      <w:r w:rsidR="007E07C7">
        <w:rPr>
          <w:b/>
          <w:sz w:val="28"/>
          <w:szCs w:val="28"/>
        </w:rPr>
        <w:tab/>
      </w:r>
    </w:p>
    <w:p w:rsidR="00736AF5" w:rsidRDefault="00736AF5" w:rsidP="0092704C">
      <w:pPr>
        <w:tabs>
          <w:tab w:val="left" w:pos="1590"/>
        </w:tabs>
        <w:ind w:left="1590"/>
        <w:rPr>
          <w:sz w:val="24"/>
          <w:szCs w:val="24"/>
        </w:rPr>
      </w:pPr>
    </w:p>
    <w:p w:rsidR="00736AF5" w:rsidRDefault="00736AF5" w:rsidP="0092704C">
      <w:pPr>
        <w:tabs>
          <w:tab w:val="left" w:pos="1590"/>
        </w:tabs>
        <w:ind w:left="1590"/>
        <w:rPr>
          <w:sz w:val="24"/>
          <w:szCs w:val="24"/>
        </w:rPr>
      </w:pPr>
    </w:p>
    <w:p w:rsidR="00804B37" w:rsidRDefault="00382A12" w:rsidP="0092704C">
      <w:pPr>
        <w:tabs>
          <w:tab w:val="left" w:pos="1590"/>
        </w:tabs>
        <w:ind w:left="1590"/>
        <w:rPr>
          <w:b/>
          <w:sz w:val="28"/>
          <w:szCs w:val="28"/>
        </w:rPr>
      </w:pPr>
      <w:r w:rsidRPr="006A300A">
        <w:rPr>
          <w:sz w:val="24"/>
          <w:szCs w:val="24"/>
        </w:rPr>
        <w:t>If pending</w:t>
      </w:r>
      <w:r>
        <w:rPr>
          <w:sz w:val="24"/>
          <w:szCs w:val="24"/>
        </w:rPr>
        <w:t xml:space="preserve"> Tab shows </w:t>
      </w:r>
      <w:r w:rsidRPr="006A300A">
        <w:rPr>
          <w:sz w:val="24"/>
          <w:szCs w:val="24"/>
        </w:rPr>
        <w:t>file be upload</w:t>
      </w:r>
      <w:r>
        <w:rPr>
          <w:sz w:val="24"/>
          <w:szCs w:val="24"/>
        </w:rPr>
        <w:t xml:space="preserve"> (PDF/ JPEG/ EXCEL) </w:t>
      </w:r>
      <w:r w:rsidR="00804B37">
        <w:rPr>
          <w:sz w:val="24"/>
          <w:szCs w:val="24"/>
        </w:rPr>
        <w:t xml:space="preserve">if still pending documents, what the reason write done under below note box </w:t>
      </w:r>
    </w:p>
    <w:p w:rsidR="00382A12" w:rsidRDefault="00382A12" w:rsidP="00CD16B8">
      <w:pPr>
        <w:tabs>
          <w:tab w:val="left" w:pos="1590"/>
        </w:tabs>
        <w:ind w:firstLine="1440"/>
        <w:rPr>
          <w:b/>
          <w:sz w:val="28"/>
          <w:szCs w:val="28"/>
        </w:rPr>
      </w:pPr>
    </w:p>
    <w:p w:rsidR="004F1C97" w:rsidRPr="00D67BE5" w:rsidRDefault="0047046F" w:rsidP="00D67BE5">
      <w:pPr>
        <w:pStyle w:val="ListParagraph"/>
        <w:numPr>
          <w:ilvl w:val="0"/>
          <w:numId w:val="5"/>
        </w:numPr>
        <w:tabs>
          <w:tab w:val="left" w:pos="159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AutoShape 86" o:spid="_x0000_s1103" type="#_x0000_t32" style="position:absolute;left:0;text-align:left;margin-left:372pt;margin-top:21.05pt;width:.05pt;height:13.9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">
            <v:stroke endarrow="block"/>
          </v:shape>
        </w:pict>
      </w:r>
      <w:r w:rsidRPr="0047046F">
        <w:rPr>
          <w:noProof/>
        </w:rPr>
        <w:pict>
          <v:rect id="Rectangle 83" o:spid="_x0000_s1070" style="position:absolute;left:0;text-align:left;margin-left:343.5pt;margin-top:.05pt;width:66pt;height:21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776550" w:rsidRPr="00776550" w:rsidRDefault="00776550">
                  <w:pPr>
                    <w:rPr>
                      <w:b/>
                    </w:rPr>
                  </w:pPr>
                  <w:r w:rsidRPr="00776550">
                    <w:rPr>
                      <w:b/>
                    </w:rPr>
                    <w:t>Submitted</w:t>
                  </w:r>
                </w:p>
              </w:txbxContent>
            </v:textbox>
          </v:rect>
        </w:pict>
      </w:r>
      <w:r w:rsidRPr="0047046F">
        <w:rPr>
          <w:noProof/>
        </w:rPr>
        <w:pict>
          <v:rect id="Rectangle 82" o:spid="_x0000_s1071" style="position:absolute;left:0;text-align:left;margin-left:263.25pt;margin-top:.05pt;width:57pt;height:21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167216" w:rsidRDefault="00167216">
                  <w:r>
                    <w:t>PENDING</w:t>
                  </w:r>
                </w:p>
              </w:txbxContent>
            </v:textbox>
          </v:rect>
        </w:pict>
      </w:r>
      <w:r w:rsidR="004F1C97" w:rsidRPr="00D67BE5">
        <w:rPr>
          <w:b/>
          <w:sz w:val="28"/>
          <w:szCs w:val="28"/>
        </w:rPr>
        <w:t xml:space="preserve">Validation/ Valuation  </w:t>
      </w:r>
      <w:r w:rsidR="00ED777A" w:rsidRPr="00D67BE5">
        <w:rPr>
          <w:b/>
          <w:sz w:val="28"/>
          <w:szCs w:val="28"/>
        </w:rPr>
        <w:tab/>
      </w:r>
      <w:r w:rsidR="00167216" w:rsidRPr="00D67BE5">
        <w:rPr>
          <w:b/>
          <w:sz w:val="28"/>
          <w:szCs w:val="28"/>
        </w:rPr>
        <w:tab/>
      </w:r>
      <w:r w:rsidR="00167216" w:rsidRPr="00D67BE5">
        <w:rPr>
          <w:b/>
          <w:sz w:val="28"/>
          <w:szCs w:val="28"/>
        </w:rPr>
        <w:tab/>
        <w:t xml:space="preserve">or  </w:t>
      </w:r>
    </w:p>
    <w:p w:rsidR="00776550" w:rsidRDefault="0047046F" w:rsidP="00CD16B8">
      <w:pPr>
        <w:tabs>
          <w:tab w:val="left" w:pos="1590"/>
        </w:tabs>
        <w:ind w:firstLine="1440"/>
        <w:rPr>
          <w:sz w:val="28"/>
          <w:szCs w:val="28"/>
        </w:rPr>
      </w:pPr>
      <w:r w:rsidRPr="0047046F">
        <w:rPr>
          <w:b/>
          <w:noProof/>
          <w:sz w:val="28"/>
          <w:szCs w:val="28"/>
        </w:rPr>
        <w:pict>
          <v:rect id="Rectangle 81" o:spid="_x0000_s1072" style="position:absolute;left:0;text-align:left;margin-left:343.5pt;margin-top:5.3pt;width:61.5pt;height:21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167216" w:rsidRDefault="00167216">
                  <w:r>
                    <w:t>PDF/JPEG</w:t>
                  </w:r>
                </w:p>
              </w:txbxContent>
            </v:textbox>
          </v:rect>
        </w:pict>
      </w:r>
    </w:p>
    <w:p w:rsidR="00EF65B8" w:rsidRDefault="00A05A96" w:rsidP="00382A12">
      <w:pPr>
        <w:tabs>
          <w:tab w:val="left" w:pos="159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382A12">
        <w:rPr>
          <w:sz w:val="24"/>
          <w:szCs w:val="24"/>
        </w:rPr>
        <w:t xml:space="preserve">All activities was submitted, then employee levels all clear and click to Approved Tab, otherwise pending some documents </w:t>
      </w:r>
      <w:r w:rsidR="00972116">
        <w:rPr>
          <w:sz w:val="24"/>
          <w:szCs w:val="24"/>
        </w:rPr>
        <w:tab/>
      </w:r>
    </w:p>
    <w:p w:rsidR="00EF65B8" w:rsidRDefault="00EF65B8" w:rsidP="00382A12">
      <w:pPr>
        <w:tabs>
          <w:tab w:val="left" w:pos="1590"/>
        </w:tabs>
        <w:ind w:left="1440"/>
        <w:rPr>
          <w:sz w:val="24"/>
          <w:szCs w:val="24"/>
        </w:rPr>
      </w:pPr>
    </w:p>
    <w:p w:rsidR="004B1FDB" w:rsidRDefault="00972116" w:rsidP="00382A12">
      <w:pPr>
        <w:tabs>
          <w:tab w:val="left" w:pos="1590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D16B8" w:rsidRPr="00CD16B8" w:rsidRDefault="0047046F" w:rsidP="00382A12">
      <w:pPr>
        <w:tabs>
          <w:tab w:val="left" w:pos="550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84" o:spid="_x0000_s1073" style="position:absolute;margin-left:301.5pt;margin-top:2.95pt;width:62.25pt;height:21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" fillcolor="white [3201]" strokecolor="#c2d69b [1942]" strokeweight="1pt">
            <v:fill color2="#d6e3bc [1302]" focus="100%" type="gradient"/>
            <v:shadow on="t" color="#4e6128 [1606]" opacity=".5" offset="1pt"/>
            <v:textbox>
              <w:txbxContent>
                <w:p w:rsidR="00382A12" w:rsidRDefault="00382A12">
                  <w:r>
                    <w:t xml:space="preserve">Approved </w:t>
                  </w:r>
                </w:p>
              </w:txbxContent>
            </v:textbox>
          </v:rect>
        </w:pict>
      </w:r>
      <w:r w:rsidRPr="0047046F">
        <w:rPr>
          <w:noProof/>
          <w:sz w:val="24"/>
          <w:szCs w:val="24"/>
        </w:rPr>
        <w:pict>
          <v:rect id="Rectangle 85" o:spid="_x0000_s1074" style="position:absolute;margin-left:204pt;margin-top:2.2pt;width:59.25pt;height:21.7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" fillcolor="white [3201]" strokecolor="#92cddc [1944]" strokeweight="1pt">
            <v:fill color2="#b6dde8 [1304]" focus="100%" type="gradient"/>
            <v:shadow on="t" color="#205867 [1608]" opacity=".5" offset="1pt"/>
            <v:textbox>
              <w:txbxContent>
                <w:p w:rsidR="00382A12" w:rsidRDefault="00382A12">
                  <w:r>
                    <w:t xml:space="preserve">Pending </w:t>
                  </w:r>
                </w:p>
              </w:txbxContent>
            </v:textbox>
          </v:rect>
        </w:pict>
      </w:r>
      <w:r w:rsidR="00382A12">
        <w:rPr>
          <w:b/>
          <w:sz w:val="28"/>
          <w:szCs w:val="28"/>
        </w:rPr>
        <w:tab/>
      </w:r>
      <w:r w:rsidR="00766030">
        <w:rPr>
          <w:b/>
          <w:sz w:val="28"/>
          <w:szCs w:val="28"/>
        </w:rPr>
        <w:t>or</w:t>
      </w:r>
    </w:p>
    <w:p w:rsidR="00CD16B8" w:rsidRDefault="00CD16B8" w:rsidP="00CD16B8">
      <w:pPr>
        <w:tabs>
          <w:tab w:val="left" w:pos="1590"/>
        </w:tabs>
        <w:rPr>
          <w:sz w:val="24"/>
          <w:szCs w:val="24"/>
        </w:rPr>
      </w:pPr>
    </w:p>
    <w:p w:rsidR="00D5631E" w:rsidRDefault="00D5631E" w:rsidP="00CD16B8">
      <w:pPr>
        <w:tabs>
          <w:tab w:val="left" w:pos="1590"/>
        </w:tabs>
        <w:rPr>
          <w:sz w:val="24"/>
          <w:szCs w:val="24"/>
        </w:rPr>
      </w:pPr>
    </w:p>
    <w:p w:rsidR="00D5631E" w:rsidRDefault="00D5631E" w:rsidP="00CD16B8">
      <w:pPr>
        <w:tabs>
          <w:tab w:val="left" w:pos="1590"/>
        </w:tabs>
        <w:rPr>
          <w:sz w:val="24"/>
          <w:szCs w:val="24"/>
        </w:rPr>
      </w:pPr>
    </w:p>
    <w:p w:rsidR="00736AF5" w:rsidRDefault="00736AF5" w:rsidP="00CD16B8">
      <w:pPr>
        <w:tabs>
          <w:tab w:val="left" w:pos="1590"/>
        </w:tabs>
        <w:rPr>
          <w:sz w:val="24"/>
          <w:szCs w:val="24"/>
        </w:rPr>
      </w:pPr>
    </w:p>
    <w:p w:rsidR="00736AF5" w:rsidRDefault="00736AF5" w:rsidP="00CD16B8">
      <w:pPr>
        <w:tabs>
          <w:tab w:val="left" w:pos="1590"/>
        </w:tabs>
        <w:rPr>
          <w:sz w:val="24"/>
          <w:szCs w:val="24"/>
        </w:rPr>
      </w:pPr>
    </w:p>
    <w:p w:rsidR="00D5631E" w:rsidRDefault="00D5631E" w:rsidP="00CD16B8">
      <w:pPr>
        <w:tabs>
          <w:tab w:val="left" w:pos="1590"/>
        </w:tabs>
        <w:rPr>
          <w:sz w:val="24"/>
          <w:szCs w:val="24"/>
        </w:rPr>
      </w:pPr>
    </w:p>
    <w:p w:rsidR="00D5631E" w:rsidRPr="00404C9F" w:rsidRDefault="00D5631E" w:rsidP="00CD16B8">
      <w:pPr>
        <w:tabs>
          <w:tab w:val="left" w:pos="1590"/>
        </w:tabs>
        <w:rPr>
          <w:b/>
          <w:sz w:val="28"/>
          <w:szCs w:val="28"/>
        </w:rPr>
      </w:pPr>
      <w:r>
        <w:rPr>
          <w:sz w:val="24"/>
          <w:szCs w:val="24"/>
        </w:rPr>
        <w:lastRenderedPageBreak/>
        <w:tab/>
      </w:r>
      <w:r w:rsidRPr="00404C9F">
        <w:rPr>
          <w:b/>
          <w:sz w:val="28"/>
          <w:szCs w:val="28"/>
        </w:rPr>
        <w:t xml:space="preserve">Admin Login: </w:t>
      </w:r>
    </w:p>
    <w:p w:rsidR="004323F2" w:rsidRDefault="00D5631E" w:rsidP="0083622D">
      <w:pPr>
        <w:tabs>
          <w:tab w:val="left" w:pos="1590"/>
        </w:tabs>
        <w:ind w:left="159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323F2" w:rsidRDefault="004323F2" w:rsidP="004323F2">
      <w:pPr>
        <w:tabs>
          <w:tab w:val="left" w:pos="1590"/>
        </w:tabs>
        <w:ind w:left="1590"/>
        <w:rPr>
          <w:sz w:val="24"/>
          <w:szCs w:val="24"/>
        </w:rPr>
      </w:pPr>
      <w:r>
        <w:rPr>
          <w:sz w:val="24"/>
          <w:szCs w:val="24"/>
        </w:rPr>
        <w:tab/>
      </w:r>
      <w:r w:rsidR="00D5631E">
        <w:rPr>
          <w:sz w:val="24"/>
          <w:szCs w:val="24"/>
        </w:rPr>
        <w:t>After admin login</w:t>
      </w:r>
      <w:r>
        <w:rPr>
          <w:sz w:val="24"/>
          <w:szCs w:val="24"/>
        </w:rPr>
        <w:t xml:space="preserve"> three tabs </w:t>
      </w:r>
    </w:p>
    <w:p w:rsidR="004323F2" w:rsidRDefault="004323F2" w:rsidP="004323F2">
      <w:pPr>
        <w:pStyle w:val="ListParagraph"/>
        <w:numPr>
          <w:ilvl w:val="0"/>
          <w:numId w:val="6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Employee Registration </w:t>
      </w:r>
    </w:p>
    <w:p w:rsidR="004323F2" w:rsidRDefault="004323F2" w:rsidP="004323F2">
      <w:pPr>
        <w:pStyle w:val="ListParagraph"/>
        <w:numPr>
          <w:ilvl w:val="0"/>
          <w:numId w:val="6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Clients data vendor to employee</w:t>
      </w:r>
    </w:p>
    <w:p w:rsidR="004323F2" w:rsidRPr="004323F2" w:rsidRDefault="004323F2" w:rsidP="004323F2">
      <w:pPr>
        <w:pStyle w:val="ListParagraph"/>
        <w:numPr>
          <w:ilvl w:val="0"/>
          <w:numId w:val="6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View client data reports  </w:t>
      </w:r>
      <w:r w:rsidRPr="004323F2">
        <w:rPr>
          <w:sz w:val="24"/>
          <w:szCs w:val="24"/>
        </w:rPr>
        <w:tab/>
      </w:r>
    </w:p>
    <w:p w:rsidR="0057243F" w:rsidRDefault="0057243F" w:rsidP="004323F2">
      <w:pPr>
        <w:tabs>
          <w:tab w:val="left" w:pos="1590"/>
        </w:tabs>
        <w:ind w:left="1590"/>
        <w:rPr>
          <w:sz w:val="24"/>
          <w:szCs w:val="24"/>
        </w:rPr>
      </w:pPr>
      <w:r>
        <w:rPr>
          <w:sz w:val="24"/>
          <w:szCs w:val="24"/>
        </w:rPr>
        <w:t xml:space="preserve">Which tab wants to work then Admin go click particular tab. </w:t>
      </w:r>
    </w:p>
    <w:p w:rsidR="00D5631E" w:rsidRDefault="00D5631E" w:rsidP="004323F2">
      <w:pPr>
        <w:tabs>
          <w:tab w:val="left" w:pos="1590"/>
        </w:tabs>
        <w:ind w:left="1590"/>
        <w:rPr>
          <w:sz w:val="24"/>
          <w:szCs w:val="24"/>
        </w:rPr>
      </w:pPr>
      <w:r>
        <w:rPr>
          <w:sz w:val="24"/>
          <w:szCs w:val="24"/>
        </w:rPr>
        <w:t xml:space="preserve">all ID numbers of </w:t>
      </w:r>
      <w:r w:rsidR="0095709D">
        <w:rPr>
          <w:sz w:val="24"/>
          <w:szCs w:val="24"/>
        </w:rPr>
        <w:t xml:space="preserve">Clients with some colors, where the ID number shows colors orange color, it means a partially submitted documents. Also shows a red color means not submitted any documents, </w:t>
      </w:r>
      <w:r w:rsidR="0083622D">
        <w:rPr>
          <w:sz w:val="24"/>
          <w:szCs w:val="24"/>
        </w:rPr>
        <w:t>and green</w:t>
      </w:r>
      <w:r w:rsidR="0095709D">
        <w:rPr>
          <w:sz w:val="24"/>
          <w:szCs w:val="24"/>
        </w:rPr>
        <w:t xml:space="preserve"> is the all approvals, documents </w:t>
      </w:r>
      <w:r w:rsidR="0083622D">
        <w:rPr>
          <w:sz w:val="24"/>
          <w:szCs w:val="24"/>
        </w:rPr>
        <w:t xml:space="preserve">clear </w:t>
      </w:r>
    </w:p>
    <w:p w:rsidR="0083622D" w:rsidRDefault="0083622D" w:rsidP="00926683">
      <w:pPr>
        <w:tabs>
          <w:tab w:val="left" w:pos="15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Reason of </w:t>
      </w:r>
      <w:r w:rsidRPr="00926683">
        <w:rPr>
          <w:b/>
          <w:color w:val="FF0000"/>
          <w:sz w:val="24"/>
          <w:szCs w:val="24"/>
        </w:rPr>
        <w:t>Red</w:t>
      </w:r>
      <w:r>
        <w:rPr>
          <w:sz w:val="24"/>
          <w:szCs w:val="24"/>
        </w:rPr>
        <w:t xml:space="preserve"> color and </w:t>
      </w:r>
      <w:r w:rsidRPr="00926683">
        <w:rPr>
          <w:b/>
          <w:color w:val="E36C0A" w:themeColor="accent6" w:themeShade="BF"/>
          <w:sz w:val="24"/>
          <w:szCs w:val="24"/>
        </w:rPr>
        <w:t>Orange</w:t>
      </w:r>
      <w:r w:rsidR="003123BB">
        <w:rPr>
          <w:b/>
          <w:color w:val="E36C0A" w:themeColor="accent6" w:themeShade="BF"/>
          <w:sz w:val="24"/>
          <w:szCs w:val="24"/>
        </w:rPr>
        <w:t>,</w:t>
      </w:r>
      <w:r w:rsidR="001020DC">
        <w:rPr>
          <w:sz w:val="24"/>
          <w:szCs w:val="24"/>
        </w:rPr>
        <w:t>where the employee explains with date in the note box</w:t>
      </w:r>
      <w:r w:rsidR="00926683">
        <w:rPr>
          <w:sz w:val="24"/>
          <w:szCs w:val="24"/>
        </w:rPr>
        <w:t xml:space="preserve">, always shows a admin </w:t>
      </w:r>
    </w:p>
    <w:p w:rsidR="00926683" w:rsidRDefault="00926683" w:rsidP="00926683">
      <w:pPr>
        <w:tabs>
          <w:tab w:val="left" w:pos="15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Login page particular note tab. </w:t>
      </w:r>
    </w:p>
    <w:p w:rsidR="00926683" w:rsidRDefault="0047046F" w:rsidP="00926683">
      <w:pPr>
        <w:tabs>
          <w:tab w:val="left" w:pos="1590"/>
        </w:tabs>
        <w:spacing w:after="0" w:line="240" w:lineRule="auto"/>
        <w:rPr>
          <w:sz w:val="24"/>
          <w:szCs w:val="24"/>
        </w:rPr>
      </w:pPr>
      <w:r w:rsidRPr="0047046F">
        <w:rPr>
          <w:b/>
          <w:noProof/>
          <w:sz w:val="28"/>
          <w:szCs w:val="28"/>
          <w:lang w:bidi="te-IN"/>
        </w:rPr>
        <w:pict>
          <v:rect id="Rectangle 101" o:spid="_x0000_s1075" style="position:absolute;margin-left:239.25pt;margin-top:12.3pt;width:153.75pt;height:24.7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4323F2" w:rsidRDefault="00B110A2" w:rsidP="004323F2">
                  <w:r>
                    <w:t xml:space="preserve">Client Data Allot To Employee </w:t>
                  </w:r>
                  <w:r w:rsidR="004323F2">
                    <w:tab/>
                  </w:r>
                </w:p>
              </w:txbxContent>
            </v:textbox>
          </v:rect>
        </w:pict>
      </w:r>
      <w:r w:rsidRPr="0047046F">
        <w:rPr>
          <w:b/>
          <w:noProof/>
          <w:sz w:val="28"/>
          <w:szCs w:val="28"/>
          <w:lang w:bidi="te-IN"/>
        </w:rPr>
        <w:pict>
          <v:rect id="Rectangle 108" o:spid="_x0000_s1076" style="position:absolute;margin-left:553.5pt;margin-top:12.3pt;width:117pt;height:24.7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B110A2" w:rsidRDefault="00B110A2">
                  <w:r>
                    <w:t>VIEW TO EMPLOYE ID</w:t>
                  </w:r>
                </w:p>
              </w:txbxContent>
            </v:textbox>
          </v:rect>
        </w:pict>
      </w:r>
      <w:r w:rsidRPr="0047046F">
        <w:rPr>
          <w:b/>
          <w:noProof/>
          <w:sz w:val="28"/>
          <w:szCs w:val="28"/>
          <w:lang w:bidi="te-IN"/>
        </w:rPr>
        <w:pict>
          <v:rect id="Rectangle 102" o:spid="_x0000_s1077" style="position:absolute;margin-left:409.5pt;margin-top:12.3pt;width:138.75pt;height:24.75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4323F2" w:rsidRDefault="004323F2" w:rsidP="004323F2">
                  <w:r>
                    <w:t xml:space="preserve">VIEW CLIENT SUBMISSIONS   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bidi="te-IN"/>
        </w:rPr>
        <w:pict>
          <v:rect id="Rectangle 100" o:spid="_x0000_s1078" style="position:absolute;margin-left:81.75pt;margin-top:12.3pt;width:2in;height:24.7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4323F2" w:rsidRDefault="004323F2">
                  <w:r>
                    <w:t xml:space="preserve">EMPLOYEE REGISTRATION </w:t>
                  </w:r>
                  <w:r>
                    <w:tab/>
                  </w:r>
                </w:p>
              </w:txbxContent>
            </v:textbox>
          </v:rect>
        </w:pict>
      </w:r>
    </w:p>
    <w:p w:rsidR="004323F2" w:rsidRDefault="00D5631E" w:rsidP="00926683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323F2" w:rsidRDefault="0047046F" w:rsidP="00926683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te-IN"/>
        </w:rPr>
        <w:pict>
          <v:shape id="AutoShape 106" o:spid="_x0000_s1102" type="#_x0000_t32" style="position:absolute;margin-left:151.5pt;margin-top:5.3pt;width:.75pt;height:24.9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">
            <v:stroke endarrow="block"/>
          </v:shape>
        </w:pict>
      </w:r>
    </w:p>
    <w:p w:rsidR="004323F2" w:rsidRDefault="004323F2" w:rsidP="00926683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323F2" w:rsidRPr="005F4E0B" w:rsidRDefault="004323F2" w:rsidP="00926683">
      <w:pPr>
        <w:tabs>
          <w:tab w:val="left" w:pos="1590"/>
        </w:tabs>
        <w:spacing w:after="0" w:line="240" w:lineRule="auto"/>
        <w:rPr>
          <w:sz w:val="28"/>
          <w:szCs w:val="28"/>
        </w:rPr>
      </w:pPr>
      <w:r w:rsidRPr="005F4E0B">
        <w:rPr>
          <w:sz w:val="28"/>
          <w:szCs w:val="28"/>
        </w:rPr>
        <w:tab/>
        <w:t>EMPLOYEE REGISTRATION</w:t>
      </w:r>
      <w:r w:rsidR="00C94B15" w:rsidRPr="005F4E0B">
        <w:rPr>
          <w:sz w:val="28"/>
          <w:szCs w:val="28"/>
        </w:rPr>
        <w:t>FORM</w:t>
      </w:r>
      <w:r w:rsidR="00C94B15" w:rsidRPr="005F4E0B">
        <w:rPr>
          <w:sz w:val="28"/>
          <w:szCs w:val="28"/>
        </w:rPr>
        <w:tab/>
      </w:r>
      <w:r w:rsidR="00C94B15" w:rsidRPr="005F4E0B">
        <w:rPr>
          <w:sz w:val="28"/>
          <w:szCs w:val="28"/>
        </w:rPr>
        <w:tab/>
      </w:r>
      <w:r w:rsidR="00C94B15" w:rsidRPr="005F4E0B">
        <w:rPr>
          <w:sz w:val="28"/>
          <w:szCs w:val="28"/>
        </w:rPr>
        <w:tab/>
      </w:r>
      <w:r w:rsidR="00C94B15" w:rsidRPr="005F4E0B">
        <w:rPr>
          <w:sz w:val="28"/>
          <w:szCs w:val="28"/>
        </w:rPr>
        <w:tab/>
        <w:t>:</w:t>
      </w:r>
    </w:p>
    <w:p w:rsidR="004323F2" w:rsidRDefault="004323F2" w:rsidP="00926683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</w:p>
    <w:p w:rsidR="004323F2" w:rsidRDefault="004323F2" w:rsidP="004323F2">
      <w:pPr>
        <w:tabs>
          <w:tab w:val="left" w:pos="1590"/>
        </w:tabs>
        <w:spacing w:after="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NAME  OF THE EMPLOYEE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</w:p>
    <w:p w:rsidR="004323F2" w:rsidRDefault="004323F2" w:rsidP="004323F2">
      <w:pPr>
        <w:tabs>
          <w:tab w:val="left" w:pos="1590"/>
        </w:tabs>
        <w:spacing w:after="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ADDRESS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</w:p>
    <w:p w:rsidR="004323F2" w:rsidRDefault="004323F2" w:rsidP="004323F2">
      <w:pPr>
        <w:tabs>
          <w:tab w:val="left" w:pos="1590"/>
        </w:tabs>
        <w:spacing w:after="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CONTACT NUMBER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</w:p>
    <w:p w:rsidR="004323F2" w:rsidRDefault="004323F2" w:rsidP="004323F2">
      <w:pPr>
        <w:tabs>
          <w:tab w:val="left" w:pos="1590"/>
        </w:tabs>
        <w:spacing w:after="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QUALIFICATION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</w:p>
    <w:p w:rsidR="004323F2" w:rsidRDefault="004323F2" w:rsidP="004323F2">
      <w:pPr>
        <w:tabs>
          <w:tab w:val="left" w:pos="1590"/>
        </w:tabs>
        <w:spacing w:after="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94B15">
        <w:rPr>
          <w:b/>
          <w:sz w:val="28"/>
          <w:szCs w:val="28"/>
        </w:rPr>
        <w:t>Designation (</w:t>
      </w:r>
      <w:r>
        <w:rPr>
          <w:b/>
          <w:sz w:val="28"/>
          <w:szCs w:val="28"/>
        </w:rPr>
        <w:t>CIVIL ENG/ASST CIVIL ENG</w:t>
      </w:r>
      <w:r w:rsidR="00C94B15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</w:p>
    <w:p w:rsidR="001E5730" w:rsidRDefault="001E5730" w:rsidP="001E5730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DATE OF JOINING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</w:p>
    <w:p w:rsidR="001E5730" w:rsidRDefault="001E5730" w:rsidP="001E5730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PLACE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</w:p>
    <w:p w:rsidR="001464F6" w:rsidRDefault="001464F6" w:rsidP="001E5730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</w:p>
    <w:p w:rsidR="001464F6" w:rsidRDefault="001464F6" w:rsidP="001E5730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</w:p>
    <w:p w:rsidR="00115A93" w:rsidRDefault="00115A93" w:rsidP="001E5730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</w:p>
    <w:p w:rsidR="004323F2" w:rsidRDefault="0047046F" w:rsidP="00115A93">
      <w:pPr>
        <w:tabs>
          <w:tab w:val="left" w:pos="1590"/>
        </w:tabs>
        <w:spacing w:after="0" w:line="480" w:lineRule="auto"/>
        <w:ind w:left="570" w:firstLine="1590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te-IN"/>
        </w:rPr>
        <w:pict>
          <v:rect id="Rectangle 103" o:spid="_x0000_s1079" style="position:absolute;left:0;text-align:left;margin-left:381.75pt;margin-top:6.7pt;width:60.75pt;height:23.25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" fillcolor="white [3201]" strokecolor="#c2d69b [1942]" strokeweight="1pt">
            <v:fill color2="#d6e3bc [1302]" focus="100%" type="gradient"/>
            <v:shadow on="t" color="#4e6128 [1606]" opacity=".5" offset="1pt"/>
            <v:textbox>
              <w:txbxContent>
                <w:p w:rsidR="004323F2" w:rsidRDefault="004323F2">
                  <w:r>
                    <w:t>SUBMIT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bidi="te-IN"/>
        </w:rPr>
        <w:pict>
          <v:shape id="AutoShape 105" o:spid="_x0000_s1101" type="#_x0000_t32" style="position:absolute;left:0;text-align:left;margin-left:88.5pt;margin-top:6.7pt;width:9.75pt;height:4.5pt;flip:y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">
            <v:stroke endarrow="block"/>
          </v:shape>
        </w:pict>
      </w:r>
      <w:r>
        <w:rPr>
          <w:b/>
          <w:noProof/>
          <w:sz w:val="28"/>
          <w:szCs w:val="28"/>
          <w:lang w:bidi="te-IN"/>
        </w:rPr>
        <w:pict>
          <v:rect id="Rectangle 104" o:spid="_x0000_s1100" style="position:absolute;left:0;text-align:left;margin-left:81.75pt;margin-top:2.2pt;width:20.25pt;height:13.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" fillcolor="white [3201]" strokecolor="#95b3d7 [1940]" strokeweight="1pt">
            <v:fill color2="#b8cce4 [1300]" focus="100%" type="gradient"/>
            <v:shadow on="t" color="#243f60 [1604]" opacity=".5" offset="1pt"/>
          </v:rect>
        </w:pict>
      </w:r>
      <w:r w:rsidR="001E5730">
        <w:rPr>
          <w:b/>
          <w:sz w:val="28"/>
          <w:szCs w:val="28"/>
        </w:rPr>
        <w:t xml:space="preserve">Above all fields data I </w:t>
      </w:r>
      <w:r w:rsidR="004323F2">
        <w:rPr>
          <w:b/>
          <w:sz w:val="28"/>
          <w:szCs w:val="28"/>
        </w:rPr>
        <w:t xml:space="preserve">Agree </w:t>
      </w:r>
    </w:p>
    <w:p w:rsidR="00C4332A" w:rsidRPr="007843CC" w:rsidRDefault="004D7C4D" w:rsidP="007843CC">
      <w:pPr>
        <w:pStyle w:val="ListParagraph"/>
        <w:numPr>
          <w:ilvl w:val="0"/>
          <w:numId w:val="5"/>
        </w:numPr>
        <w:tabs>
          <w:tab w:val="left" w:pos="1590"/>
        </w:tabs>
        <w:spacing w:after="0" w:line="480" w:lineRule="auto"/>
        <w:rPr>
          <w:b/>
          <w:sz w:val="28"/>
          <w:szCs w:val="28"/>
        </w:rPr>
      </w:pPr>
      <w:r w:rsidRPr="007843CC">
        <w:rPr>
          <w:b/>
          <w:sz w:val="28"/>
          <w:szCs w:val="28"/>
        </w:rPr>
        <w:t xml:space="preserve">After </w:t>
      </w:r>
      <w:r w:rsidR="00C9761E" w:rsidRPr="007843CC">
        <w:rPr>
          <w:b/>
          <w:sz w:val="28"/>
          <w:szCs w:val="28"/>
        </w:rPr>
        <w:t>submit ion</w:t>
      </w:r>
      <w:r w:rsidRPr="007843CC">
        <w:rPr>
          <w:b/>
          <w:sz w:val="28"/>
          <w:szCs w:val="28"/>
        </w:rPr>
        <w:t xml:space="preserve"> completed employee created</w:t>
      </w:r>
      <w:r w:rsidR="00115A93" w:rsidRPr="007843CC">
        <w:rPr>
          <w:b/>
          <w:sz w:val="28"/>
          <w:szCs w:val="28"/>
        </w:rPr>
        <w:t>. ex:451VY12</w:t>
      </w:r>
    </w:p>
    <w:p w:rsidR="001464F6" w:rsidRDefault="001464F6" w:rsidP="00C4332A">
      <w:pPr>
        <w:tabs>
          <w:tab w:val="left" w:pos="1590"/>
        </w:tabs>
        <w:spacing w:after="0" w:line="480" w:lineRule="auto"/>
        <w:rPr>
          <w:b/>
          <w:sz w:val="28"/>
          <w:szCs w:val="28"/>
        </w:rPr>
      </w:pPr>
    </w:p>
    <w:p w:rsidR="0057243F" w:rsidRPr="00C4332A" w:rsidRDefault="0047046F" w:rsidP="00C4332A">
      <w:pPr>
        <w:tabs>
          <w:tab w:val="left" w:pos="1590"/>
        </w:tabs>
        <w:spacing w:after="0" w:line="480" w:lineRule="auto"/>
        <w:rPr>
          <w:b/>
          <w:sz w:val="28"/>
          <w:szCs w:val="28"/>
        </w:rPr>
      </w:pPr>
      <w:r w:rsidRPr="0047046F">
        <w:rPr>
          <w:noProof/>
          <w:lang w:bidi="te-IN"/>
        </w:rPr>
        <w:pict>
          <v:rect id="Rectangle 107" o:spid="_x0000_s1080" style="position:absolute;margin-left:70.5pt;margin-top:24.9pt;width:190.5pt;height:24.7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57243F" w:rsidRDefault="006F60DF" w:rsidP="0057243F">
                  <w:r>
                    <w:t xml:space="preserve">FILE  </w:t>
                  </w:r>
                  <w:r w:rsidR="00541577">
                    <w:t xml:space="preserve">ALLOT </w:t>
                  </w:r>
                  <w:r w:rsidR="0057243F">
                    <w:t xml:space="preserve">TO </w:t>
                  </w:r>
                  <w:r w:rsidR="00B91285">
                    <w:t>PARTICULAR  EMPLOYE</w:t>
                  </w:r>
                </w:p>
              </w:txbxContent>
            </v:textbox>
          </v:rect>
        </w:pict>
      </w:r>
      <w:r w:rsidRPr="0047046F">
        <w:rPr>
          <w:noProof/>
          <w:lang w:bidi="te-IN"/>
        </w:rPr>
        <w:pict>
          <v:rect id="Rectangle 113" o:spid="_x0000_s1081" style="position:absolute;margin-left:315.75pt;margin-top:27.9pt;width:143.25pt;height:122.2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">
            <v:textbox>
              <w:txbxContent>
                <w:p w:rsidR="00C7729C" w:rsidRDefault="00C7729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Employee id s</w:t>
                  </w:r>
                </w:p>
                <w:p w:rsidR="00C7729C" w:rsidRDefault="00C7729C" w:rsidP="00C7729C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XYZ</w:t>
                  </w:r>
                  <w:r w:rsidR="00115A93">
                    <w:rPr>
                      <w:b/>
                      <w:sz w:val="28"/>
                      <w:szCs w:val="28"/>
                    </w:rPr>
                    <w:t xml:space="preserve"> (ex: 451VY12)</w:t>
                  </w:r>
                </w:p>
                <w:p w:rsidR="00C7729C" w:rsidRDefault="00C7729C" w:rsidP="00C7729C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XYZ</w:t>
                  </w:r>
                </w:p>
                <w:p w:rsidR="00C7729C" w:rsidRDefault="00C7729C" w:rsidP="00C7729C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XYZ</w:t>
                  </w:r>
                </w:p>
                <w:p w:rsidR="00C7729C" w:rsidRDefault="00C7729C" w:rsidP="00C7729C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XYZ</w:t>
                  </w:r>
                </w:p>
                <w:p w:rsidR="00C7729C" w:rsidRDefault="00C7729C" w:rsidP="00C7729C">
                  <w:pPr>
                    <w:spacing w:after="0" w:line="240" w:lineRule="auto"/>
                  </w:pPr>
                  <w:r>
                    <w:rPr>
                      <w:b/>
                      <w:sz w:val="28"/>
                      <w:szCs w:val="28"/>
                    </w:rPr>
                    <w:t>XYZ</w:t>
                  </w:r>
                </w:p>
              </w:txbxContent>
            </v:textbox>
          </v:rect>
        </w:pict>
      </w:r>
    </w:p>
    <w:p w:rsidR="00C4332A" w:rsidRDefault="0047046F" w:rsidP="00C7729C">
      <w:pPr>
        <w:tabs>
          <w:tab w:val="left" w:pos="1590"/>
          <w:tab w:val="left" w:pos="2160"/>
          <w:tab w:val="center" w:pos="6480"/>
        </w:tabs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te-IN"/>
        </w:rPr>
        <w:pict>
          <v:shape id="AutoShape 109" o:spid="_x0000_s1099" type="#_x0000_t32" style="position:absolute;margin-left:124.5pt;margin-top:15.45pt;width:.05pt;height:18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">
            <v:stroke endarrow="block"/>
          </v:shape>
        </w:pict>
      </w:r>
      <w:r>
        <w:rPr>
          <w:b/>
          <w:noProof/>
          <w:sz w:val="28"/>
          <w:szCs w:val="28"/>
          <w:lang w:bidi="te-IN"/>
        </w:rPr>
        <w:pict>
          <v:shape id="AutoShape 114" o:spid="_x0000_s1098" type="#_x0000_t32" style="position:absolute;margin-left:340.5pt;margin-top:15.45pt;width:.05pt;height:12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">
            <v:stroke endarrow="block"/>
          </v:shape>
        </w:pict>
      </w:r>
      <w:r>
        <w:rPr>
          <w:b/>
          <w:noProof/>
          <w:sz w:val="28"/>
          <w:szCs w:val="28"/>
          <w:lang w:bidi="te-IN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112" o:spid="_x0000_s1097" type="#_x0000_t87" style="position:absolute;margin-left:282.75pt;margin-top:-.3pt;width:21pt;height:86.2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"/>
        </w:pict>
      </w:r>
      <w:r w:rsidR="004323F2">
        <w:rPr>
          <w:b/>
          <w:sz w:val="28"/>
          <w:szCs w:val="28"/>
        </w:rPr>
        <w:tab/>
      </w:r>
    </w:p>
    <w:p w:rsidR="004323F2" w:rsidRDefault="0047046F" w:rsidP="00C7729C">
      <w:pPr>
        <w:tabs>
          <w:tab w:val="left" w:pos="1590"/>
          <w:tab w:val="left" w:pos="2160"/>
          <w:tab w:val="center" w:pos="6480"/>
        </w:tabs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te-IN"/>
        </w:rPr>
        <w:pict>
          <v:rect id="Rectangle 110" o:spid="_x0000_s1082" style="position:absolute;margin-left:215.25pt;margin-top:14.85pt;width:45.75pt;height:18.7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" fillcolor="white [3201]" strokecolor="#c2d69b [1942]" strokeweight="1pt">
            <v:fill color2="#d6e3bc [1302]" focus="100%" type="gradient"/>
            <v:shadow on="t" color="#4e6128 [1606]" opacity=".5" offset="1pt"/>
            <v:textbox>
              <w:txbxContent>
                <w:p w:rsidR="00C7729C" w:rsidRDefault="00C7729C">
                  <w:r>
                    <w:t xml:space="preserve">Click </w:t>
                  </w:r>
                </w:p>
              </w:txbxContent>
            </v:textbox>
          </v:rect>
        </w:pict>
      </w:r>
      <w:r w:rsidR="004323F2">
        <w:rPr>
          <w:b/>
          <w:sz w:val="28"/>
          <w:szCs w:val="28"/>
        </w:rPr>
        <w:tab/>
      </w:r>
      <w:r w:rsidR="00C7729C">
        <w:rPr>
          <w:b/>
          <w:sz w:val="28"/>
          <w:szCs w:val="28"/>
        </w:rPr>
        <w:tab/>
      </w:r>
    </w:p>
    <w:p w:rsidR="00B110A2" w:rsidRPr="00B110A2" w:rsidRDefault="0047046F" w:rsidP="00C4332A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te-IN"/>
        </w:rPr>
        <w:pict>
          <v:shape id="AutoShape 111" o:spid="_x0000_s1096" type="#_x0000_t32" style="position:absolute;margin-left:261pt;margin-top:9.8pt;width:18pt;height:0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">
            <v:stroke endarrow="block"/>
          </v:shape>
        </w:pict>
      </w:r>
      <w:r w:rsidR="0057243F">
        <w:rPr>
          <w:b/>
          <w:sz w:val="28"/>
          <w:szCs w:val="28"/>
        </w:rPr>
        <w:tab/>
      </w:r>
      <w:r w:rsidR="00B110A2" w:rsidRPr="00B110A2">
        <w:rPr>
          <w:b/>
          <w:sz w:val="28"/>
          <w:szCs w:val="28"/>
        </w:rPr>
        <w:t>2022VY009</w:t>
      </w:r>
      <w:r w:rsidR="00B110A2">
        <w:rPr>
          <w:b/>
          <w:sz w:val="28"/>
          <w:szCs w:val="28"/>
        </w:rPr>
        <w:tab/>
      </w:r>
      <w:r w:rsidR="00B110A2">
        <w:rPr>
          <w:b/>
          <w:sz w:val="28"/>
          <w:szCs w:val="28"/>
        </w:rPr>
        <w:tab/>
      </w:r>
      <w:r w:rsidR="00B110A2">
        <w:rPr>
          <w:b/>
          <w:sz w:val="28"/>
          <w:szCs w:val="28"/>
        </w:rPr>
        <w:tab/>
      </w:r>
    </w:p>
    <w:p w:rsidR="00B110A2" w:rsidRPr="00B110A2" w:rsidRDefault="0047046F" w:rsidP="00B110A2">
      <w:pPr>
        <w:tabs>
          <w:tab w:val="left" w:pos="159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te-IN"/>
        </w:rPr>
        <w:pict>
          <v:rect id="Rectangle 115" o:spid="_x0000_s1083" style="position:absolute;margin-left:3in;margin-top:2.65pt;width:45.75pt;height:18.75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" fillcolor="white [3201]" strokecolor="#c2d69b [1942]" strokeweight="1pt">
            <v:fill color2="#d6e3bc [1302]" focus="100%" type="gradient"/>
            <v:shadow on="t" color="#4e6128 [1606]" opacity=".5" offset="1pt"/>
            <v:textbox>
              <w:txbxContent>
                <w:p w:rsidR="00C7729C" w:rsidRDefault="00C7729C" w:rsidP="00C7729C">
                  <w:r>
                    <w:t xml:space="preserve">Click </w:t>
                  </w:r>
                </w:p>
              </w:txbxContent>
            </v:textbox>
          </v:rect>
        </w:pict>
      </w:r>
      <w:r w:rsidR="00B110A2" w:rsidRPr="00B110A2">
        <w:rPr>
          <w:b/>
          <w:sz w:val="28"/>
          <w:szCs w:val="28"/>
        </w:rPr>
        <w:tab/>
        <w:t>2022VY010</w:t>
      </w:r>
    </w:p>
    <w:p w:rsidR="00B110A2" w:rsidRPr="00B110A2" w:rsidRDefault="0047046F" w:rsidP="00B110A2">
      <w:pPr>
        <w:tabs>
          <w:tab w:val="left" w:pos="159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te-IN"/>
        </w:rPr>
        <w:pict>
          <v:rect id="Rectangle 116" o:spid="_x0000_s1084" style="position:absolute;margin-left:216.75pt;margin-top:4.5pt;width:45.75pt;height:18.75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" fillcolor="white [3201]" strokecolor="#c2d69b [1942]" strokeweight="1pt">
            <v:fill color2="#d6e3bc [1302]" focus="100%" type="gradient"/>
            <v:shadow on="t" color="#4e6128 [1606]" opacity=".5" offset="1pt"/>
            <v:textbox>
              <w:txbxContent>
                <w:p w:rsidR="00C7729C" w:rsidRDefault="00C7729C" w:rsidP="00C7729C">
                  <w:r>
                    <w:t xml:space="preserve">Click </w:t>
                  </w:r>
                </w:p>
              </w:txbxContent>
            </v:textbox>
          </v:rect>
        </w:pict>
      </w:r>
      <w:r w:rsidR="00B110A2" w:rsidRPr="00B110A2">
        <w:rPr>
          <w:b/>
          <w:sz w:val="28"/>
          <w:szCs w:val="28"/>
        </w:rPr>
        <w:tab/>
        <w:t>2022VY011</w:t>
      </w:r>
    </w:p>
    <w:p w:rsidR="00B110A2" w:rsidRPr="00B110A2" w:rsidRDefault="0047046F" w:rsidP="00B110A2">
      <w:pPr>
        <w:tabs>
          <w:tab w:val="left" w:pos="159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te-IN"/>
        </w:rPr>
        <w:pict>
          <v:rect id="Rectangle 118" o:spid="_x0000_s1085" style="position:absolute;margin-left:216.75pt;margin-top:25.85pt;width:45.75pt;height:18.75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" fillcolor="white [3201]" strokecolor="#c2d69b [1942]" strokeweight="1pt">
            <v:fill color2="#d6e3bc [1302]" focus="100%" type="gradient"/>
            <v:shadow on="t" color="#4e6128 [1606]" opacity=".5" offset="1pt"/>
            <v:textbox>
              <w:txbxContent>
                <w:p w:rsidR="00C7729C" w:rsidRDefault="00C7729C" w:rsidP="00C7729C">
                  <w:r>
                    <w:t xml:space="preserve">Click 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bidi="te-IN"/>
        </w:rPr>
        <w:pict>
          <v:rect id="Rectangle 117" o:spid="_x0000_s1086" style="position:absolute;margin-left:216.75pt;margin-top:-.4pt;width:45.75pt;height:18.75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" fillcolor="white [3201]" strokecolor="#c2d69b [1942]" strokeweight="1pt">
            <v:fill color2="#d6e3bc [1302]" focus="100%" type="gradient"/>
            <v:shadow on="t" color="#4e6128 [1606]" opacity=".5" offset="1pt"/>
            <v:textbox>
              <w:txbxContent>
                <w:p w:rsidR="00C7729C" w:rsidRDefault="00C7729C" w:rsidP="00C7729C">
                  <w:r>
                    <w:t xml:space="preserve">Click </w:t>
                  </w:r>
                </w:p>
              </w:txbxContent>
            </v:textbox>
          </v:rect>
        </w:pict>
      </w:r>
      <w:r w:rsidR="00B110A2" w:rsidRPr="00B110A2">
        <w:rPr>
          <w:b/>
          <w:sz w:val="28"/>
          <w:szCs w:val="28"/>
        </w:rPr>
        <w:tab/>
        <w:t>2022VY012</w:t>
      </w:r>
    </w:p>
    <w:p w:rsidR="00B110A2" w:rsidRPr="00B110A2" w:rsidRDefault="00B110A2" w:rsidP="00B110A2">
      <w:pPr>
        <w:tabs>
          <w:tab w:val="left" w:pos="1590"/>
        </w:tabs>
        <w:rPr>
          <w:b/>
          <w:sz w:val="28"/>
          <w:szCs w:val="28"/>
        </w:rPr>
      </w:pPr>
      <w:r w:rsidRPr="00B110A2">
        <w:rPr>
          <w:b/>
          <w:sz w:val="28"/>
          <w:szCs w:val="28"/>
        </w:rPr>
        <w:tab/>
        <w:t>2022VY013</w:t>
      </w:r>
    </w:p>
    <w:p w:rsidR="0057243F" w:rsidRDefault="00C4332A" w:rsidP="00926683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 xml:space="preserve">Click button shows a every client ID number </w:t>
      </w:r>
    </w:p>
    <w:p w:rsidR="0057243F" w:rsidRDefault="0057243F" w:rsidP="00926683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</w:p>
    <w:p w:rsidR="0057243F" w:rsidRDefault="0057243F" w:rsidP="00926683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</w:p>
    <w:p w:rsidR="0057243F" w:rsidRDefault="0057243F" w:rsidP="00926683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</w:p>
    <w:p w:rsidR="008610E4" w:rsidRDefault="008610E4" w:rsidP="008610E4">
      <w:pPr>
        <w:tabs>
          <w:tab w:val="left" w:pos="1590"/>
        </w:tabs>
        <w:ind w:left="1590"/>
        <w:rPr>
          <w:sz w:val="24"/>
          <w:szCs w:val="24"/>
        </w:rPr>
      </w:pPr>
      <w:r>
        <w:rPr>
          <w:b/>
          <w:sz w:val="28"/>
          <w:szCs w:val="28"/>
        </w:rPr>
        <w:tab/>
        <w:t>A</w:t>
      </w:r>
      <w:r>
        <w:rPr>
          <w:sz w:val="24"/>
          <w:szCs w:val="24"/>
        </w:rPr>
        <w:t xml:space="preserve">ll ID numbers of Clients with some colors, where the ID number shows colors orange color, it means a partially submitted documents. Also shows a red color means not submitted any </w:t>
      </w:r>
      <w:r w:rsidR="00C94B15">
        <w:rPr>
          <w:sz w:val="24"/>
          <w:szCs w:val="24"/>
        </w:rPr>
        <w:t>documents</w:t>
      </w:r>
      <w:r>
        <w:rPr>
          <w:sz w:val="24"/>
          <w:szCs w:val="24"/>
        </w:rPr>
        <w:t xml:space="preserve"> and green</w:t>
      </w:r>
      <w:r w:rsidR="00BC73FE">
        <w:rPr>
          <w:sz w:val="24"/>
          <w:szCs w:val="24"/>
        </w:rPr>
        <w:t xml:space="preserve"> is the all approvals and</w:t>
      </w:r>
      <w:r>
        <w:rPr>
          <w:sz w:val="24"/>
          <w:szCs w:val="24"/>
        </w:rPr>
        <w:t xml:space="preserve"> documents clear</w:t>
      </w:r>
      <w:r w:rsidR="00BC73FE">
        <w:rPr>
          <w:sz w:val="24"/>
          <w:szCs w:val="24"/>
        </w:rPr>
        <w:t>.</w:t>
      </w:r>
    </w:p>
    <w:p w:rsidR="008610E4" w:rsidRDefault="008610E4" w:rsidP="008610E4">
      <w:pPr>
        <w:tabs>
          <w:tab w:val="left" w:pos="15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Reason of </w:t>
      </w:r>
      <w:r w:rsidRPr="00926683">
        <w:rPr>
          <w:b/>
          <w:color w:val="FF0000"/>
          <w:sz w:val="24"/>
          <w:szCs w:val="24"/>
        </w:rPr>
        <w:t>Red</w:t>
      </w:r>
      <w:r>
        <w:rPr>
          <w:sz w:val="24"/>
          <w:szCs w:val="24"/>
        </w:rPr>
        <w:t xml:space="preserve"> color and </w:t>
      </w:r>
      <w:r w:rsidRPr="00926683">
        <w:rPr>
          <w:b/>
          <w:color w:val="E36C0A" w:themeColor="accent6" w:themeShade="BF"/>
          <w:sz w:val="24"/>
          <w:szCs w:val="24"/>
        </w:rPr>
        <w:t>Orange</w:t>
      </w:r>
      <w:r>
        <w:rPr>
          <w:b/>
          <w:color w:val="E36C0A" w:themeColor="accent6" w:themeShade="BF"/>
          <w:sz w:val="24"/>
          <w:szCs w:val="24"/>
        </w:rPr>
        <w:t>,</w:t>
      </w:r>
      <w:r>
        <w:rPr>
          <w:sz w:val="24"/>
          <w:szCs w:val="24"/>
        </w:rPr>
        <w:t xml:space="preserve"> where the employee explains with date in the note box, always shows a admin </w:t>
      </w:r>
    </w:p>
    <w:p w:rsidR="008610E4" w:rsidRDefault="008610E4" w:rsidP="008610E4">
      <w:pPr>
        <w:tabs>
          <w:tab w:val="left" w:pos="15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Login page particular note tab. </w:t>
      </w:r>
    </w:p>
    <w:p w:rsidR="0057243F" w:rsidRDefault="0057243F" w:rsidP="00926683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</w:p>
    <w:p w:rsidR="0057243F" w:rsidRDefault="0047046F" w:rsidP="00926683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te-IN"/>
        </w:rPr>
        <w:pict>
          <v:rect id="Rectangle 119" o:spid="_x0000_s1087" style="position:absolute;margin-left:80.25pt;margin-top:5.75pt;width:138.75pt;height:24.75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71528A" w:rsidRDefault="0071528A" w:rsidP="0071528A">
                  <w:r>
                    <w:t xml:space="preserve">VIEW CLIENT SUBMISSIONS   </w:t>
                  </w:r>
                </w:p>
              </w:txbxContent>
            </v:textbox>
          </v:rect>
        </w:pict>
      </w:r>
    </w:p>
    <w:p w:rsidR="0057243F" w:rsidRDefault="0057243F" w:rsidP="00926683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</w:p>
    <w:p w:rsidR="0071528A" w:rsidRDefault="0047046F" w:rsidP="00926683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te-IN"/>
        </w:rPr>
        <w:pict>
          <v:shape id="AutoShape 120" o:spid="_x0000_s1095" type="#_x0000_t32" style="position:absolute;margin-left:117.75pt;margin-top:.1pt;width:0;height:32.25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">
            <v:stroke endarrow="block"/>
          </v:shape>
        </w:pict>
      </w:r>
      <w:r w:rsidR="0057243F">
        <w:rPr>
          <w:b/>
          <w:sz w:val="28"/>
          <w:szCs w:val="28"/>
        </w:rPr>
        <w:tab/>
      </w:r>
    </w:p>
    <w:p w:rsidR="0071528A" w:rsidRDefault="0071528A" w:rsidP="00926683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</w:p>
    <w:p w:rsidR="0083622D" w:rsidRDefault="0071528A" w:rsidP="00926683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83622D">
        <w:rPr>
          <w:b/>
          <w:sz w:val="28"/>
          <w:szCs w:val="28"/>
        </w:rPr>
        <w:t>CLIENT ID</w:t>
      </w:r>
      <w:r w:rsidR="0083622D">
        <w:rPr>
          <w:b/>
          <w:sz w:val="28"/>
          <w:szCs w:val="28"/>
        </w:rPr>
        <w:tab/>
      </w:r>
      <w:r w:rsidR="0083622D">
        <w:rPr>
          <w:b/>
          <w:sz w:val="28"/>
          <w:szCs w:val="28"/>
        </w:rPr>
        <w:tab/>
        <w:t>CLIENT</w:t>
      </w:r>
      <w:r w:rsidR="0083622D">
        <w:rPr>
          <w:b/>
          <w:sz w:val="28"/>
          <w:szCs w:val="28"/>
        </w:rPr>
        <w:tab/>
        <w:t>REPORT</w:t>
      </w:r>
      <w:r w:rsidR="0083622D">
        <w:rPr>
          <w:b/>
          <w:sz w:val="28"/>
          <w:szCs w:val="28"/>
        </w:rPr>
        <w:tab/>
      </w:r>
      <w:r w:rsidR="0083622D">
        <w:rPr>
          <w:b/>
          <w:sz w:val="28"/>
          <w:szCs w:val="28"/>
        </w:rPr>
        <w:tab/>
        <w:t xml:space="preserve">   QUARRY /</w:t>
      </w:r>
    </w:p>
    <w:p w:rsidR="0083622D" w:rsidRDefault="0083622D" w:rsidP="0083622D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CONTACT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REASON</w:t>
      </w:r>
    </w:p>
    <w:p w:rsidR="0083622D" w:rsidRDefault="0083622D" w:rsidP="0083622D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</w:p>
    <w:p w:rsidR="0083622D" w:rsidRDefault="0047046F" w:rsidP="0083622D">
      <w:pPr>
        <w:tabs>
          <w:tab w:val="left" w:pos="1590"/>
        </w:tabs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92" o:spid="_x0000_s1088" style="position:absolute;margin-left:412.5pt;margin-top:13.8pt;width:48.75pt;height:20.2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" fillcolor="white [3201]" strokecolor="#fabf8f [1945]" strokeweight="1pt">
            <v:fill color2="#fbd4b4 [1305]" focus="100%" type="gradient"/>
            <v:shadow on="t" color="#974706 [1609]" opacity=".5" offset="1pt"/>
            <v:textbox>
              <w:txbxContent>
                <w:p w:rsidR="0083622D" w:rsidRPr="0083622D" w:rsidRDefault="0083622D">
                  <w:pPr>
                    <w:rPr>
                      <w:sz w:val="20"/>
                      <w:szCs w:val="20"/>
                    </w:rPr>
                  </w:pPr>
                  <w:r w:rsidRPr="0083622D">
                    <w:rPr>
                      <w:sz w:val="20"/>
                      <w:szCs w:val="20"/>
                    </w:rPr>
                    <w:t>NOTE</w:t>
                  </w:r>
                </w:p>
              </w:txbxContent>
            </v:textbox>
          </v:rect>
        </w:pict>
      </w:r>
    </w:p>
    <w:p w:rsidR="00D5631E" w:rsidRPr="00D5631E" w:rsidRDefault="0047046F" w:rsidP="00E819FD">
      <w:pPr>
        <w:tabs>
          <w:tab w:val="left" w:pos="1590"/>
        </w:tabs>
        <w:spacing w:after="0" w:line="360" w:lineRule="auto"/>
        <w:rPr>
          <w:b/>
          <w:color w:val="E36C0A" w:themeColor="accent6" w:themeShade="BF"/>
          <w:sz w:val="28"/>
          <w:szCs w:val="28"/>
        </w:rPr>
      </w:pPr>
      <w:r w:rsidRPr="0047046F">
        <w:rPr>
          <w:b/>
          <w:noProof/>
          <w:sz w:val="28"/>
          <w:szCs w:val="28"/>
        </w:rPr>
        <w:pict>
          <v:rect id="Rectangle 93" o:spid="_x0000_s1089" style="position:absolute;margin-left:413.25pt;margin-top:24.45pt;width:48.75pt;height:19.4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" fillcolor="#d99594 [1941]" strokecolor="#c0504d [3205]" strokeweight="1pt">
            <v:fill color2="#c0504d [3205]" focus="50%" type="gradient"/>
            <v:shadow on="t" color="#622423 [1605]" offset="1pt"/>
            <v:textbox>
              <w:txbxContent>
                <w:p w:rsidR="0083622D" w:rsidRPr="0083622D" w:rsidRDefault="0083622D" w:rsidP="0083622D">
                  <w:pPr>
                    <w:rPr>
                      <w:sz w:val="20"/>
                      <w:szCs w:val="20"/>
                    </w:rPr>
                  </w:pPr>
                  <w:r w:rsidRPr="0083622D">
                    <w:rPr>
                      <w:sz w:val="20"/>
                      <w:szCs w:val="20"/>
                    </w:rPr>
                    <w:t>NOTE</w:t>
                  </w:r>
                </w:p>
              </w:txbxContent>
            </v:textbox>
          </v:rect>
        </w:pict>
      </w:r>
      <w:r w:rsidR="0083622D">
        <w:rPr>
          <w:b/>
          <w:sz w:val="28"/>
          <w:szCs w:val="28"/>
        </w:rPr>
        <w:tab/>
      </w:r>
      <w:r w:rsidR="00D5631E" w:rsidRPr="00D5631E">
        <w:rPr>
          <w:b/>
          <w:color w:val="E36C0A" w:themeColor="accent6" w:themeShade="BF"/>
          <w:sz w:val="28"/>
          <w:szCs w:val="28"/>
        </w:rPr>
        <w:t>2022VY009</w:t>
      </w:r>
      <w:r w:rsidR="0083622D">
        <w:rPr>
          <w:b/>
          <w:color w:val="E36C0A" w:themeColor="accent6" w:themeShade="BF"/>
          <w:sz w:val="28"/>
          <w:szCs w:val="28"/>
        </w:rPr>
        <w:tab/>
        <w:t>XXXXX</w:t>
      </w:r>
      <w:r w:rsidR="0083622D">
        <w:rPr>
          <w:b/>
          <w:color w:val="E36C0A" w:themeColor="accent6" w:themeShade="BF"/>
          <w:sz w:val="28"/>
          <w:szCs w:val="28"/>
        </w:rPr>
        <w:tab/>
      </w:r>
      <w:r w:rsidR="0083622D">
        <w:rPr>
          <w:b/>
          <w:color w:val="E36C0A" w:themeColor="accent6" w:themeShade="BF"/>
          <w:sz w:val="28"/>
          <w:szCs w:val="28"/>
        </w:rPr>
        <w:tab/>
        <w:t>SOME PENDING</w:t>
      </w:r>
      <w:r w:rsidR="0083622D">
        <w:rPr>
          <w:b/>
          <w:color w:val="E36C0A" w:themeColor="accent6" w:themeShade="BF"/>
          <w:sz w:val="28"/>
          <w:szCs w:val="28"/>
        </w:rPr>
        <w:tab/>
      </w:r>
    </w:p>
    <w:p w:rsidR="00D5631E" w:rsidRPr="00013B39" w:rsidRDefault="0047046F" w:rsidP="00456938">
      <w:pPr>
        <w:tabs>
          <w:tab w:val="left" w:pos="15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0"/>
        </w:tabs>
        <w:spacing w:line="360" w:lineRule="auto"/>
        <w:rPr>
          <w:b/>
          <w:color w:val="FF0000"/>
          <w:sz w:val="28"/>
          <w:szCs w:val="28"/>
        </w:rPr>
      </w:pPr>
      <w:r w:rsidRPr="0047046F">
        <w:rPr>
          <w:b/>
          <w:noProof/>
          <w:sz w:val="28"/>
          <w:szCs w:val="28"/>
          <w:lang w:bidi="te-IN"/>
        </w:rPr>
        <w:pict>
          <v:rect id="Rectangle 121" o:spid="_x0000_s1090" style="position:absolute;margin-left:412.5pt;margin-top:34.75pt;width:48.75pt;height:19.45pt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" fillcolor="#00b050" strokecolor="#4f81bd [3204]" strokeweight="1pt">
            <v:stroke dashstyle="dash"/>
            <v:shadow color="#868686"/>
            <v:textbox>
              <w:txbxContent>
                <w:p w:rsidR="00456938" w:rsidRPr="0083622D" w:rsidRDefault="00456938" w:rsidP="0045693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CLEAR</w:t>
                  </w:r>
                </w:p>
              </w:txbxContent>
            </v:textbox>
          </v:rect>
        </w:pict>
      </w:r>
      <w:r w:rsidR="00D5631E" w:rsidRPr="00CD16B8">
        <w:rPr>
          <w:b/>
          <w:sz w:val="28"/>
          <w:szCs w:val="28"/>
        </w:rPr>
        <w:tab/>
      </w:r>
      <w:r w:rsidR="00D5631E" w:rsidRPr="00013B39">
        <w:rPr>
          <w:b/>
          <w:color w:val="FF0000"/>
          <w:sz w:val="28"/>
          <w:szCs w:val="28"/>
        </w:rPr>
        <w:t>2022VY010</w:t>
      </w:r>
      <w:r w:rsidR="0083622D">
        <w:rPr>
          <w:b/>
          <w:color w:val="FF0000"/>
          <w:sz w:val="28"/>
          <w:szCs w:val="28"/>
        </w:rPr>
        <w:tab/>
        <w:t>XXXXX</w:t>
      </w:r>
      <w:r w:rsidR="0083622D">
        <w:rPr>
          <w:b/>
          <w:color w:val="FF0000"/>
          <w:sz w:val="28"/>
          <w:szCs w:val="28"/>
        </w:rPr>
        <w:tab/>
      </w:r>
      <w:r w:rsidR="0083622D">
        <w:rPr>
          <w:b/>
          <w:color w:val="FF0000"/>
          <w:sz w:val="28"/>
          <w:szCs w:val="28"/>
        </w:rPr>
        <w:tab/>
        <w:t>PENDIG</w:t>
      </w:r>
      <w:r w:rsidR="00456938">
        <w:rPr>
          <w:b/>
          <w:color w:val="FF0000"/>
          <w:sz w:val="28"/>
          <w:szCs w:val="28"/>
        </w:rPr>
        <w:tab/>
      </w:r>
    </w:p>
    <w:p w:rsidR="00D5631E" w:rsidRPr="00175B90" w:rsidRDefault="0047046F" w:rsidP="00D5631E">
      <w:pPr>
        <w:tabs>
          <w:tab w:val="left" w:pos="1590"/>
        </w:tabs>
        <w:rPr>
          <w:b/>
          <w:color w:val="00B050"/>
          <w:sz w:val="28"/>
          <w:szCs w:val="28"/>
        </w:rPr>
      </w:pPr>
      <w:r w:rsidRPr="0047046F">
        <w:rPr>
          <w:b/>
          <w:noProof/>
          <w:sz w:val="28"/>
          <w:szCs w:val="28"/>
          <w:lang w:bidi="te-IN"/>
        </w:rPr>
        <w:pict>
          <v:rect id="Rectangle 122" o:spid="_x0000_s1091" style="position:absolute;margin-left:414pt;margin-top:26.9pt;width:48.75pt;height:19.45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" fillcolor="#00b050" strokecolor="#4f81bd [3204]" strokeweight="1pt">
            <v:stroke dashstyle="dash"/>
            <v:shadow color="#868686"/>
            <v:textbox>
              <w:txbxContent>
                <w:p w:rsidR="00456938" w:rsidRPr="0083622D" w:rsidRDefault="00456938" w:rsidP="0045693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CLEAR</w:t>
                  </w:r>
                </w:p>
              </w:txbxContent>
            </v:textbox>
          </v:rect>
        </w:pict>
      </w:r>
      <w:r w:rsidR="00D5631E" w:rsidRPr="00CD16B8">
        <w:rPr>
          <w:b/>
          <w:sz w:val="28"/>
          <w:szCs w:val="28"/>
        </w:rPr>
        <w:tab/>
      </w:r>
      <w:r w:rsidR="00D5631E" w:rsidRPr="00175B90">
        <w:rPr>
          <w:b/>
          <w:color w:val="00B050"/>
          <w:sz w:val="28"/>
          <w:szCs w:val="28"/>
        </w:rPr>
        <w:t>2022VY011</w:t>
      </w:r>
      <w:r w:rsidR="0083622D">
        <w:rPr>
          <w:b/>
          <w:color w:val="00B050"/>
          <w:sz w:val="28"/>
          <w:szCs w:val="28"/>
        </w:rPr>
        <w:tab/>
        <w:t>XXXXX</w:t>
      </w:r>
      <w:r w:rsidR="0083622D">
        <w:rPr>
          <w:b/>
          <w:color w:val="00B050"/>
          <w:sz w:val="28"/>
          <w:szCs w:val="28"/>
        </w:rPr>
        <w:tab/>
      </w:r>
      <w:r w:rsidR="0083622D">
        <w:rPr>
          <w:b/>
          <w:color w:val="00B050"/>
          <w:sz w:val="28"/>
          <w:szCs w:val="28"/>
        </w:rPr>
        <w:tab/>
        <w:t>APPROVED</w:t>
      </w:r>
      <w:r w:rsidR="0083622D">
        <w:rPr>
          <w:b/>
          <w:color w:val="00B050"/>
          <w:sz w:val="28"/>
          <w:szCs w:val="28"/>
        </w:rPr>
        <w:tab/>
      </w:r>
      <w:r w:rsidR="0083622D">
        <w:rPr>
          <w:b/>
          <w:color w:val="00B050"/>
          <w:sz w:val="28"/>
          <w:szCs w:val="28"/>
        </w:rPr>
        <w:tab/>
      </w:r>
      <w:r w:rsidR="0083622D">
        <w:rPr>
          <w:b/>
          <w:color w:val="00B050"/>
          <w:sz w:val="28"/>
          <w:szCs w:val="28"/>
        </w:rPr>
        <w:tab/>
      </w:r>
    </w:p>
    <w:p w:rsidR="00D5631E" w:rsidRPr="00013B39" w:rsidRDefault="0047046F" w:rsidP="00D5631E">
      <w:pPr>
        <w:tabs>
          <w:tab w:val="left" w:pos="1590"/>
        </w:tabs>
        <w:rPr>
          <w:b/>
          <w:color w:val="00B050"/>
          <w:sz w:val="28"/>
          <w:szCs w:val="28"/>
        </w:rPr>
      </w:pPr>
      <w:r w:rsidRPr="0047046F">
        <w:rPr>
          <w:b/>
          <w:noProof/>
          <w:sz w:val="28"/>
          <w:szCs w:val="28"/>
        </w:rPr>
        <w:pict>
          <v:rect id="Rectangle 94" o:spid="_x0000_s1092" style="position:absolute;margin-left:415.5pt;margin-top:27pt;width:48.75pt;height:19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" fillcolor="white [3201]" strokecolor="#d99594 [1941]" strokeweight="1pt">
            <v:fill color2="#e5b8b7 [1301]" focus="100%" type="gradient"/>
            <v:shadow on="t" color="#622423 [1605]" opacity=".5" offset="1pt"/>
            <v:textbox>
              <w:txbxContent>
                <w:p w:rsidR="0083622D" w:rsidRPr="0083622D" w:rsidRDefault="0083622D" w:rsidP="0083622D">
                  <w:pPr>
                    <w:rPr>
                      <w:sz w:val="20"/>
                      <w:szCs w:val="20"/>
                    </w:rPr>
                  </w:pPr>
                  <w:r w:rsidRPr="0083622D">
                    <w:rPr>
                      <w:sz w:val="20"/>
                      <w:szCs w:val="20"/>
                    </w:rPr>
                    <w:t>NOTE</w:t>
                  </w:r>
                </w:p>
              </w:txbxContent>
            </v:textbox>
          </v:rect>
        </w:pict>
      </w:r>
      <w:r w:rsidR="00D5631E" w:rsidRPr="00CD16B8">
        <w:rPr>
          <w:b/>
          <w:sz w:val="28"/>
          <w:szCs w:val="28"/>
        </w:rPr>
        <w:tab/>
      </w:r>
      <w:r w:rsidR="00D5631E" w:rsidRPr="00013B39">
        <w:rPr>
          <w:b/>
          <w:color w:val="00B050"/>
          <w:sz w:val="28"/>
          <w:szCs w:val="28"/>
        </w:rPr>
        <w:t>2022VY012</w:t>
      </w:r>
      <w:r w:rsidR="0083622D">
        <w:rPr>
          <w:b/>
          <w:color w:val="00B050"/>
          <w:sz w:val="28"/>
          <w:szCs w:val="28"/>
        </w:rPr>
        <w:tab/>
        <w:t>XXXXX</w:t>
      </w:r>
      <w:r w:rsidR="0083622D">
        <w:rPr>
          <w:b/>
          <w:color w:val="00B050"/>
          <w:sz w:val="28"/>
          <w:szCs w:val="28"/>
        </w:rPr>
        <w:tab/>
      </w:r>
      <w:r w:rsidR="0083622D">
        <w:rPr>
          <w:b/>
          <w:color w:val="00B050"/>
          <w:sz w:val="28"/>
          <w:szCs w:val="28"/>
        </w:rPr>
        <w:tab/>
        <w:t>APPROVED</w:t>
      </w:r>
    </w:p>
    <w:p w:rsidR="00D5631E" w:rsidRPr="00D5631E" w:rsidRDefault="00D5631E" w:rsidP="00D5631E">
      <w:pPr>
        <w:tabs>
          <w:tab w:val="left" w:pos="1590"/>
        </w:tabs>
        <w:rPr>
          <w:b/>
          <w:color w:val="FF0000"/>
          <w:sz w:val="28"/>
          <w:szCs w:val="28"/>
        </w:rPr>
      </w:pPr>
      <w:r w:rsidRPr="00D5631E">
        <w:rPr>
          <w:b/>
          <w:color w:val="C00000"/>
          <w:sz w:val="28"/>
          <w:szCs w:val="28"/>
        </w:rPr>
        <w:tab/>
      </w:r>
      <w:r w:rsidRPr="00D5631E">
        <w:rPr>
          <w:b/>
          <w:color w:val="FF0000"/>
          <w:sz w:val="28"/>
          <w:szCs w:val="28"/>
        </w:rPr>
        <w:t>2022VY013</w:t>
      </w:r>
      <w:r w:rsidR="0083622D">
        <w:rPr>
          <w:b/>
          <w:color w:val="FF0000"/>
          <w:sz w:val="28"/>
          <w:szCs w:val="28"/>
        </w:rPr>
        <w:tab/>
        <w:t>XXXXX</w:t>
      </w:r>
      <w:r w:rsidR="0083622D">
        <w:rPr>
          <w:b/>
          <w:color w:val="FF0000"/>
          <w:sz w:val="28"/>
          <w:szCs w:val="28"/>
        </w:rPr>
        <w:tab/>
      </w:r>
      <w:r w:rsidR="0083622D">
        <w:rPr>
          <w:b/>
          <w:color w:val="FF0000"/>
          <w:sz w:val="28"/>
          <w:szCs w:val="28"/>
        </w:rPr>
        <w:tab/>
        <w:t xml:space="preserve">PENDING </w:t>
      </w:r>
    </w:p>
    <w:p w:rsidR="00D5631E" w:rsidRPr="0092704C" w:rsidRDefault="00530E3B" w:rsidP="00CD16B8">
      <w:pPr>
        <w:pStyle w:val="ListParagraph"/>
        <w:numPr>
          <w:ilvl w:val="0"/>
          <w:numId w:val="5"/>
        </w:numPr>
        <w:tabs>
          <w:tab w:val="left" w:pos="1590"/>
        </w:tabs>
        <w:rPr>
          <w:sz w:val="24"/>
          <w:szCs w:val="24"/>
        </w:rPr>
      </w:pPr>
      <w:r w:rsidRPr="0092704C">
        <w:rPr>
          <w:sz w:val="24"/>
          <w:szCs w:val="24"/>
        </w:rPr>
        <w:lastRenderedPageBreak/>
        <w:t>After click the tab button it can be shows a client registration form with all fields, and also shows a Allotted Employee ID number top of the registration form.</w:t>
      </w:r>
    </w:p>
    <w:p w:rsidR="00D5631E" w:rsidRDefault="00D5631E" w:rsidP="00CD16B8">
      <w:pPr>
        <w:tabs>
          <w:tab w:val="left" w:pos="1590"/>
        </w:tabs>
        <w:rPr>
          <w:sz w:val="24"/>
          <w:szCs w:val="24"/>
        </w:rPr>
      </w:pPr>
    </w:p>
    <w:p w:rsidR="00E0124B" w:rsidRDefault="0047046F" w:rsidP="00CD16B8">
      <w:pPr>
        <w:tabs>
          <w:tab w:val="left" w:pos="1590"/>
        </w:tabs>
        <w:rPr>
          <w:sz w:val="24"/>
          <w:szCs w:val="24"/>
        </w:rPr>
      </w:pPr>
      <w:r>
        <w:rPr>
          <w:noProof/>
          <w:sz w:val="24"/>
          <w:szCs w:val="24"/>
          <w:lang w:bidi="te-IN"/>
        </w:rPr>
        <w:pict>
          <v:shape id="AutoShape 124" o:spid="_x0000_s1094" type="#_x0000_t32" style="position:absolute;margin-left:138pt;margin-top:9pt;width:0;height:15pt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">
            <v:stroke endarrow="block"/>
          </v:shape>
        </w:pict>
      </w:r>
      <w:r>
        <w:rPr>
          <w:noProof/>
          <w:sz w:val="24"/>
          <w:szCs w:val="24"/>
          <w:lang w:bidi="te-IN"/>
        </w:rPr>
        <w:pict>
          <v:rect id="Rectangle 123" o:spid="_x0000_s1093" style="position:absolute;margin-left:77.25pt;margin-top:-15.75pt;width:117pt;height:24.75pt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E0124B" w:rsidRDefault="00E0124B" w:rsidP="00E0124B">
                  <w:r>
                    <w:t>VIEW TO EMPLOYE ID</w:t>
                  </w:r>
                </w:p>
              </w:txbxContent>
            </v:textbox>
          </v:rect>
        </w:pict>
      </w:r>
    </w:p>
    <w:p w:rsidR="00E0124B" w:rsidRPr="00CD16B8" w:rsidRDefault="00E0124B" w:rsidP="00703B0F">
      <w:pPr>
        <w:tabs>
          <w:tab w:val="left" w:pos="2370"/>
        </w:tabs>
        <w:ind w:left="2370"/>
        <w:rPr>
          <w:sz w:val="24"/>
          <w:szCs w:val="24"/>
        </w:rPr>
      </w:pPr>
      <w:r>
        <w:rPr>
          <w:sz w:val="24"/>
          <w:szCs w:val="24"/>
        </w:rPr>
        <w:t xml:space="preserve">After click the View to Employee ID tab it can be shows all employees </w:t>
      </w:r>
      <w:r w:rsidR="001965FC">
        <w:rPr>
          <w:sz w:val="24"/>
          <w:szCs w:val="24"/>
        </w:rPr>
        <w:t xml:space="preserve">ID Numbers, otherwise admin wants to employee of the data then go to click on particular ID Numbers. </w:t>
      </w:r>
    </w:p>
    <w:sectPr w:rsidR="00E0124B" w:rsidRPr="00CD16B8" w:rsidSect="008738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285" w:rsidRDefault="00510285" w:rsidP="007B47CD">
      <w:pPr>
        <w:spacing w:after="0" w:line="240" w:lineRule="auto"/>
      </w:pPr>
      <w:r>
        <w:separator/>
      </w:r>
    </w:p>
  </w:endnote>
  <w:endnote w:type="continuationSeparator" w:id="1">
    <w:p w:rsidR="00510285" w:rsidRDefault="00510285" w:rsidP="007B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285" w:rsidRDefault="00510285" w:rsidP="007B47CD">
      <w:pPr>
        <w:spacing w:after="0" w:line="240" w:lineRule="auto"/>
      </w:pPr>
      <w:r>
        <w:separator/>
      </w:r>
    </w:p>
  </w:footnote>
  <w:footnote w:type="continuationSeparator" w:id="1">
    <w:p w:rsidR="00510285" w:rsidRDefault="00510285" w:rsidP="007B4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1" type="#_x0000_t75" style="width:111.75pt;height:57pt" o:bullet="t">
        <v:imagedata r:id="rId1" o:title="Untitled-1"/>
      </v:shape>
    </w:pict>
  </w:numPicBullet>
  <w:numPicBullet w:numPicBulletId="1">
    <w:pict>
      <v:shape id="_x0000_i1312" type="#_x0000_t75" style="width:8.25pt;height:9.75pt;visibility:visible;mso-wrap-style:square" o:bullet="t">
        <v:imagedata r:id="rId2" o:title=""/>
      </v:shape>
    </w:pict>
  </w:numPicBullet>
  <w:numPicBullet w:numPicBulletId="2">
    <w:pict>
      <v:shape id="_x0000_i1313" type="#_x0000_t75" style="width:8.25pt;height:9.75pt;visibility:visible;mso-wrap-style:square" o:bullet="t">
        <v:imagedata r:id="rId3" o:title=""/>
      </v:shape>
    </w:pict>
  </w:numPicBullet>
  <w:numPicBullet w:numPicBulletId="3">
    <w:pict>
      <v:shape id="_x0000_i1314" type="#_x0000_t75" style="width:10.5pt;height:9.75pt;visibility:visible;mso-wrap-style:square" o:bullet="t">
        <v:imagedata r:id="rId4" o:title=""/>
      </v:shape>
    </w:pict>
  </w:numPicBullet>
  <w:numPicBullet w:numPicBulletId="4">
    <w:pict>
      <v:shape id="_x0000_i1315" type="#_x0000_t75" style="width:11.25pt;height:11.25pt" o:bullet="t">
        <v:imagedata r:id="rId5" o:title="BD14981_"/>
      </v:shape>
    </w:pict>
  </w:numPicBullet>
  <w:abstractNum w:abstractNumId="0">
    <w:nsid w:val="0CAE107A"/>
    <w:multiLevelType w:val="hybridMultilevel"/>
    <w:tmpl w:val="952AEFD6"/>
    <w:lvl w:ilvl="0" w:tplc="940060A6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A1FCB"/>
    <w:multiLevelType w:val="hybridMultilevel"/>
    <w:tmpl w:val="546E959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B2468F"/>
    <w:multiLevelType w:val="hybridMultilevel"/>
    <w:tmpl w:val="4B3ED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8281F"/>
    <w:multiLevelType w:val="hybridMultilevel"/>
    <w:tmpl w:val="12C6BD90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>
    <w:nsid w:val="35D14A7F"/>
    <w:multiLevelType w:val="hybridMultilevel"/>
    <w:tmpl w:val="FF4815DE"/>
    <w:lvl w:ilvl="0" w:tplc="04090009">
      <w:start w:val="1"/>
      <w:numFmt w:val="bullet"/>
      <w:lvlText w:val="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5">
    <w:nsid w:val="3DFD4DAC"/>
    <w:multiLevelType w:val="hybridMultilevel"/>
    <w:tmpl w:val="E7E61704"/>
    <w:lvl w:ilvl="0" w:tplc="F57422F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498F3204"/>
    <w:multiLevelType w:val="hybridMultilevel"/>
    <w:tmpl w:val="06506B8A"/>
    <w:lvl w:ilvl="0" w:tplc="339429A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AD4FA9"/>
    <w:multiLevelType w:val="hybridMultilevel"/>
    <w:tmpl w:val="8410F7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E86EB3"/>
    <w:multiLevelType w:val="hybridMultilevel"/>
    <w:tmpl w:val="15A49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B096E"/>
    <w:multiLevelType w:val="hybridMultilevel"/>
    <w:tmpl w:val="FE104A86"/>
    <w:lvl w:ilvl="0" w:tplc="339429A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E90874"/>
    <w:multiLevelType w:val="hybridMultilevel"/>
    <w:tmpl w:val="4EBAA77A"/>
    <w:lvl w:ilvl="0" w:tplc="339429A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F9E54E0"/>
    <w:multiLevelType w:val="hybridMultilevel"/>
    <w:tmpl w:val="AB04552A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7482720A"/>
    <w:multiLevelType w:val="hybridMultilevel"/>
    <w:tmpl w:val="878A3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10"/>
  </w:num>
  <w:num w:numId="11">
    <w:abstractNumId w:val="2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667A"/>
    <w:rsid w:val="00013B39"/>
    <w:rsid w:val="00036C6C"/>
    <w:rsid w:val="00071FF2"/>
    <w:rsid w:val="00072679"/>
    <w:rsid w:val="000B79D4"/>
    <w:rsid w:val="000C4024"/>
    <w:rsid w:val="000D1056"/>
    <w:rsid w:val="000F1C58"/>
    <w:rsid w:val="000F6E1B"/>
    <w:rsid w:val="00100433"/>
    <w:rsid w:val="001005F5"/>
    <w:rsid w:val="001020DC"/>
    <w:rsid w:val="00111783"/>
    <w:rsid w:val="00115A93"/>
    <w:rsid w:val="001247DF"/>
    <w:rsid w:val="00140F3C"/>
    <w:rsid w:val="00146154"/>
    <w:rsid w:val="001464F6"/>
    <w:rsid w:val="00157F9B"/>
    <w:rsid w:val="00167216"/>
    <w:rsid w:val="00175B90"/>
    <w:rsid w:val="001827C8"/>
    <w:rsid w:val="00185D14"/>
    <w:rsid w:val="0019442B"/>
    <w:rsid w:val="001965FC"/>
    <w:rsid w:val="00196FA2"/>
    <w:rsid w:val="001A024D"/>
    <w:rsid w:val="001B3A09"/>
    <w:rsid w:val="001B4A9E"/>
    <w:rsid w:val="001E5730"/>
    <w:rsid w:val="001F27B6"/>
    <w:rsid w:val="001F2F8D"/>
    <w:rsid w:val="00200210"/>
    <w:rsid w:val="00206620"/>
    <w:rsid w:val="002074EF"/>
    <w:rsid w:val="00264207"/>
    <w:rsid w:val="002650C2"/>
    <w:rsid w:val="00273488"/>
    <w:rsid w:val="00293F81"/>
    <w:rsid w:val="002E3C3B"/>
    <w:rsid w:val="002F1EB3"/>
    <w:rsid w:val="002F21CE"/>
    <w:rsid w:val="002F4B07"/>
    <w:rsid w:val="00303DF9"/>
    <w:rsid w:val="003123BB"/>
    <w:rsid w:val="0031777A"/>
    <w:rsid w:val="003243F0"/>
    <w:rsid w:val="003355D4"/>
    <w:rsid w:val="00335D04"/>
    <w:rsid w:val="00345579"/>
    <w:rsid w:val="00365D1D"/>
    <w:rsid w:val="0037488E"/>
    <w:rsid w:val="00382A12"/>
    <w:rsid w:val="0038552E"/>
    <w:rsid w:val="003B61A4"/>
    <w:rsid w:val="003C3EAC"/>
    <w:rsid w:val="003E356C"/>
    <w:rsid w:val="00404C9F"/>
    <w:rsid w:val="004050C2"/>
    <w:rsid w:val="004124D4"/>
    <w:rsid w:val="0042412B"/>
    <w:rsid w:val="004323F2"/>
    <w:rsid w:val="00445A46"/>
    <w:rsid w:val="00455761"/>
    <w:rsid w:val="00456938"/>
    <w:rsid w:val="0046178A"/>
    <w:rsid w:val="00462398"/>
    <w:rsid w:val="00463AE8"/>
    <w:rsid w:val="0046478C"/>
    <w:rsid w:val="00466F85"/>
    <w:rsid w:val="0047046F"/>
    <w:rsid w:val="00477AED"/>
    <w:rsid w:val="0049768C"/>
    <w:rsid w:val="004A356E"/>
    <w:rsid w:val="004B1FDB"/>
    <w:rsid w:val="004B4CF3"/>
    <w:rsid w:val="004D7C4D"/>
    <w:rsid w:val="004F1C97"/>
    <w:rsid w:val="00504155"/>
    <w:rsid w:val="00510285"/>
    <w:rsid w:val="005201E8"/>
    <w:rsid w:val="00530E3B"/>
    <w:rsid w:val="00541577"/>
    <w:rsid w:val="00564568"/>
    <w:rsid w:val="00567E00"/>
    <w:rsid w:val="005716F7"/>
    <w:rsid w:val="0057243F"/>
    <w:rsid w:val="005910B9"/>
    <w:rsid w:val="005A7E02"/>
    <w:rsid w:val="005B18CF"/>
    <w:rsid w:val="005B353C"/>
    <w:rsid w:val="005C40FB"/>
    <w:rsid w:val="005C4588"/>
    <w:rsid w:val="005F4E0B"/>
    <w:rsid w:val="005F577E"/>
    <w:rsid w:val="006139DE"/>
    <w:rsid w:val="0062598F"/>
    <w:rsid w:val="00646A21"/>
    <w:rsid w:val="00653BF1"/>
    <w:rsid w:val="006559AF"/>
    <w:rsid w:val="00660716"/>
    <w:rsid w:val="0068247D"/>
    <w:rsid w:val="006845D9"/>
    <w:rsid w:val="00687101"/>
    <w:rsid w:val="006923C4"/>
    <w:rsid w:val="006A279F"/>
    <w:rsid w:val="006A300A"/>
    <w:rsid w:val="006B242D"/>
    <w:rsid w:val="006B5B5C"/>
    <w:rsid w:val="006C2B21"/>
    <w:rsid w:val="006D0553"/>
    <w:rsid w:val="006D150D"/>
    <w:rsid w:val="006E4E35"/>
    <w:rsid w:val="006F2826"/>
    <w:rsid w:val="006F60DF"/>
    <w:rsid w:val="00701BE9"/>
    <w:rsid w:val="00703B0F"/>
    <w:rsid w:val="0071528A"/>
    <w:rsid w:val="00736AF5"/>
    <w:rsid w:val="00754E87"/>
    <w:rsid w:val="00766030"/>
    <w:rsid w:val="00776550"/>
    <w:rsid w:val="007843CC"/>
    <w:rsid w:val="0079150F"/>
    <w:rsid w:val="0079356A"/>
    <w:rsid w:val="00795775"/>
    <w:rsid w:val="007B11C2"/>
    <w:rsid w:val="007B1EE1"/>
    <w:rsid w:val="007B47CD"/>
    <w:rsid w:val="007E07C7"/>
    <w:rsid w:val="007F0935"/>
    <w:rsid w:val="008015BC"/>
    <w:rsid w:val="008017FF"/>
    <w:rsid w:val="00804B37"/>
    <w:rsid w:val="0082332C"/>
    <w:rsid w:val="00826670"/>
    <w:rsid w:val="0083622D"/>
    <w:rsid w:val="0084630A"/>
    <w:rsid w:val="00846EA2"/>
    <w:rsid w:val="008527C4"/>
    <w:rsid w:val="008610E4"/>
    <w:rsid w:val="0087383D"/>
    <w:rsid w:val="00874D6C"/>
    <w:rsid w:val="008A15DC"/>
    <w:rsid w:val="008A3ACF"/>
    <w:rsid w:val="008D5D44"/>
    <w:rsid w:val="008D7755"/>
    <w:rsid w:val="00904D53"/>
    <w:rsid w:val="00922B28"/>
    <w:rsid w:val="00926683"/>
    <w:rsid w:val="0092704C"/>
    <w:rsid w:val="0095709D"/>
    <w:rsid w:val="00957B50"/>
    <w:rsid w:val="00972116"/>
    <w:rsid w:val="0097590E"/>
    <w:rsid w:val="009768C8"/>
    <w:rsid w:val="009B5394"/>
    <w:rsid w:val="009C2728"/>
    <w:rsid w:val="00A05A96"/>
    <w:rsid w:val="00A2708F"/>
    <w:rsid w:val="00A44ADA"/>
    <w:rsid w:val="00A54970"/>
    <w:rsid w:val="00A6421F"/>
    <w:rsid w:val="00A968EE"/>
    <w:rsid w:val="00AB5E42"/>
    <w:rsid w:val="00B00F39"/>
    <w:rsid w:val="00B02682"/>
    <w:rsid w:val="00B07348"/>
    <w:rsid w:val="00B10D17"/>
    <w:rsid w:val="00B10E85"/>
    <w:rsid w:val="00B110A2"/>
    <w:rsid w:val="00B32DFF"/>
    <w:rsid w:val="00B91285"/>
    <w:rsid w:val="00BA22E7"/>
    <w:rsid w:val="00BB269E"/>
    <w:rsid w:val="00BC52D5"/>
    <w:rsid w:val="00BC630A"/>
    <w:rsid w:val="00BC73FE"/>
    <w:rsid w:val="00BD3483"/>
    <w:rsid w:val="00BF25D7"/>
    <w:rsid w:val="00C02B1B"/>
    <w:rsid w:val="00C03B06"/>
    <w:rsid w:val="00C076E0"/>
    <w:rsid w:val="00C27360"/>
    <w:rsid w:val="00C4325C"/>
    <w:rsid w:val="00C4332A"/>
    <w:rsid w:val="00C50026"/>
    <w:rsid w:val="00C51592"/>
    <w:rsid w:val="00C56944"/>
    <w:rsid w:val="00C63A41"/>
    <w:rsid w:val="00C73BF1"/>
    <w:rsid w:val="00C7729C"/>
    <w:rsid w:val="00C773CA"/>
    <w:rsid w:val="00C94B15"/>
    <w:rsid w:val="00C9761E"/>
    <w:rsid w:val="00CA3DE8"/>
    <w:rsid w:val="00CA3F59"/>
    <w:rsid w:val="00CB488F"/>
    <w:rsid w:val="00CB7DD1"/>
    <w:rsid w:val="00CD16B8"/>
    <w:rsid w:val="00CE26C4"/>
    <w:rsid w:val="00CE73C0"/>
    <w:rsid w:val="00CE73DD"/>
    <w:rsid w:val="00CE76ED"/>
    <w:rsid w:val="00D03B59"/>
    <w:rsid w:val="00D06ED9"/>
    <w:rsid w:val="00D151BD"/>
    <w:rsid w:val="00D2238B"/>
    <w:rsid w:val="00D36B5D"/>
    <w:rsid w:val="00D42061"/>
    <w:rsid w:val="00D4738E"/>
    <w:rsid w:val="00D474C5"/>
    <w:rsid w:val="00D53AAD"/>
    <w:rsid w:val="00D5631E"/>
    <w:rsid w:val="00D67BE5"/>
    <w:rsid w:val="00D8599B"/>
    <w:rsid w:val="00DA22FF"/>
    <w:rsid w:val="00DC7074"/>
    <w:rsid w:val="00DD390D"/>
    <w:rsid w:val="00DD4C4C"/>
    <w:rsid w:val="00DD5459"/>
    <w:rsid w:val="00DE50A6"/>
    <w:rsid w:val="00E0124B"/>
    <w:rsid w:val="00E10DF3"/>
    <w:rsid w:val="00E27914"/>
    <w:rsid w:val="00E6444A"/>
    <w:rsid w:val="00E71E5C"/>
    <w:rsid w:val="00E7258D"/>
    <w:rsid w:val="00E74F8A"/>
    <w:rsid w:val="00E819FD"/>
    <w:rsid w:val="00E90EAE"/>
    <w:rsid w:val="00E96733"/>
    <w:rsid w:val="00EA27B8"/>
    <w:rsid w:val="00EB4B52"/>
    <w:rsid w:val="00EC60F7"/>
    <w:rsid w:val="00ED777A"/>
    <w:rsid w:val="00EE53F2"/>
    <w:rsid w:val="00EE7796"/>
    <w:rsid w:val="00EF65B8"/>
    <w:rsid w:val="00F17353"/>
    <w:rsid w:val="00F41707"/>
    <w:rsid w:val="00F57E0F"/>
    <w:rsid w:val="00F80558"/>
    <w:rsid w:val="00F93A20"/>
    <w:rsid w:val="00FE5E19"/>
    <w:rsid w:val="00FE66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2" type="connector" idref="#AutoShape 86"/>
        <o:r id="V:Rule23" type="connector" idref="#AutoShape 76"/>
        <o:r id="V:Rule24" type="connector" idref="#AutoShape 75"/>
        <o:r id="V:Rule25" type="connector" idref="#AutoShape 124"/>
        <o:r id="V:Rule26" type="connector" idref="#AutoShape 135"/>
        <o:r id="V:Rule27" type="connector" idref="#AutoShape 77"/>
        <o:r id="V:Rule28" type="connector" idref="#AutoShape 114"/>
        <o:r id="V:Rule29" type="connector" idref="#AutoShape 134"/>
        <o:r id="V:Rule30" type="connector" idref="#AutoShape 109"/>
        <o:r id="V:Rule31" type="connector" idref="#AutoShape 59"/>
        <o:r id="V:Rule32" type="connector" idref="#_x0000_s1127"/>
        <o:r id="V:Rule33" type="connector" idref="#AutoShape 53"/>
        <o:r id="V:Rule34" type="connector" idref="#AutoShape 21"/>
        <o:r id="V:Rule35" type="connector" idref="#AutoShape 105"/>
        <o:r id="V:Rule36" type="connector" idref="#AutoShape 51"/>
        <o:r id="V:Rule37" type="connector" idref="#_x0000_s1128"/>
        <o:r id="V:Rule38" type="connector" idref="#AutoShape 120"/>
        <o:r id="V:Rule39" type="connector" idref="#AutoShape 80"/>
        <o:r id="V:Rule40" type="connector" idref="#AutoShape 111"/>
        <o:r id="V:Rule41" type="connector" idref="#AutoShape 143"/>
        <o:r id="V:Rule42" type="connector" idref="#AutoShape 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4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7CD"/>
  </w:style>
  <w:style w:type="paragraph" w:styleId="Footer">
    <w:name w:val="footer"/>
    <w:basedOn w:val="Normal"/>
    <w:link w:val="FooterChar"/>
    <w:uiPriority w:val="99"/>
    <w:semiHidden/>
    <w:unhideWhenUsed/>
    <w:rsid w:val="007B4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47CD"/>
  </w:style>
  <w:style w:type="paragraph" w:styleId="ListParagraph">
    <w:name w:val="List Paragraph"/>
    <w:basedOn w:val="Normal"/>
    <w:uiPriority w:val="34"/>
    <w:qFormat/>
    <w:rsid w:val="002F1EB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F1E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1EB3"/>
    <w:rPr>
      <w:rFonts w:eastAsiaTheme="minorEastAsia"/>
    </w:rPr>
  </w:style>
  <w:style w:type="table" w:styleId="TableGrid">
    <w:name w:val="Table Grid"/>
    <w:basedOn w:val="TableNormal"/>
    <w:uiPriority w:val="59"/>
    <w:rsid w:val="006923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jpeg"/><Relationship Id="rId5" Type="http://schemas.openxmlformats.org/officeDocument/2006/relationships/image" Target="media/image5.gi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%20Ramesh\Desktop\Doc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317A8-7320-490E-A8C4-0FB65B5A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</Template>
  <TotalTime>0</TotalTime>
  <Pages>14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Ramesh</dc:creator>
  <cp:lastModifiedBy>Ramesh Raj</cp:lastModifiedBy>
  <cp:revision>2</cp:revision>
  <dcterms:created xsi:type="dcterms:W3CDTF">2023-01-13T06:32:00Z</dcterms:created>
  <dcterms:modified xsi:type="dcterms:W3CDTF">2023-01-13T06:32:00Z</dcterms:modified>
</cp:coreProperties>
</file>